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C4BF"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16E6BC4A" w14:textId="77777777" w:rsidR="008948BA" w:rsidRDefault="008948BA" w:rsidP="008948BA">
      <w:pPr>
        <w:pStyle w:val="Title"/>
        <w:jc w:val="right"/>
      </w:pPr>
    </w:p>
    <w:p w14:paraId="2CD221C0" w14:textId="77777777" w:rsidR="008948BA" w:rsidRPr="008948BA" w:rsidRDefault="00593F80">
      <w:pPr>
        <w:pStyle w:val="Title"/>
        <w:jc w:val="right"/>
        <w:rPr>
          <w:szCs w:val="36"/>
        </w:rPr>
      </w:pPr>
      <w:fldSimple w:instr=" DOCPROPERTY  Author  \* MERGEFORMAT ">
        <w:r w:rsidRPr="00593F80">
          <w:rPr>
            <w:szCs w:val="36"/>
          </w:rPr>
          <w:t xml:space="preserve"> </w:t>
        </w:r>
      </w:fldSimple>
    </w:p>
    <w:p w14:paraId="14658570" w14:textId="70EBB7F9" w:rsidR="00D724CC" w:rsidRDefault="00C77532" w:rsidP="00C77532">
      <w:pPr>
        <w:pStyle w:val="Title"/>
        <w:jc w:val="right"/>
        <w:rPr>
          <w:szCs w:val="36"/>
        </w:rPr>
      </w:pPr>
      <w:r>
        <w:rPr>
          <w:szCs w:val="36"/>
        </w:rPr>
        <w:t>Charles Degboe</w:t>
      </w:r>
    </w:p>
    <w:p w14:paraId="2C8F0350" w14:textId="28DB6DDE" w:rsidR="00C77532" w:rsidRPr="00C77532" w:rsidRDefault="00C77532" w:rsidP="00C77532">
      <w:pPr>
        <w:pStyle w:val="Title"/>
        <w:jc w:val="right"/>
      </w:pPr>
      <w:r>
        <w:t xml:space="preserve">                                                                                                                                                                      </w:t>
      </w:r>
      <w:r w:rsidRPr="00C77532">
        <w:rPr>
          <w:szCs w:val="36"/>
        </w:rPr>
        <w:t>4/23/202</w:t>
      </w:r>
      <w:r>
        <w:rPr>
          <w:szCs w:val="36"/>
        </w:rPr>
        <w:t>5</w:t>
      </w:r>
    </w:p>
    <w:p w14:paraId="15BCE67E" w14:textId="77777777" w:rsidR="00D724CC" w:rsidRDefault="00D724CC" w:rsidP="00C77532">
      <w:pPr>
        <w:pStyle w:val="Title"/>
        <w:rPr>
          <w:sz w:val="28"/>
        </w:rPr>
      </w:pPr>
    </w:p>
    <w:p w14:paraId="0AE32A39" w14:textId="77777777" w:rsidR="00D724CC" w:rsidRDefault="00D724CC"/>
    <w:p w14:paraId="47D773E5" w14:textId="77777777" w:rsidR="00D724CC" w:rsidRDefault="00D724CC">
      <w:pPr>
        <w:sectPr w:rsidR="00D724CC">
          <w:headerReference w:type="default" r:id="rId10"/>
          <w:pgSz w:w="12240" w:h="15840" w:code="1"/>
          <w:pgMar w:top="1440" w:right="1440" w:bottom="1440" w:left="1440" w:header="720" w:footer="720" w:gutter="0"/>
          <w:cols w:space="720"/>
          <w:vAlign w:val="center"/>
        </w:sectPr>
      </w:pPr>
    </w:p>
    <w:p w14:paraId="2F85F1F5"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7B24A380" w14:textId="77777777">
        <w:tc>
          <w:tcPr>
            <w:tcW w:w="2304" w:type="dxa"/>
          </w:tcPr>
          <w:p w14:paraId="40A00EB5" w14:textId="77777777" w:rsidR="00D724CC" w:rsidRDefault="00D43E95">
            <w:pPr>
              <w:pStyle w:val="Tabletext"/>
              <w:jc w:val="center"/>
              <w:rPr>
                <w:b/>
              </w:rPr>
            </w:pPr>
            <w:r>
              <w:rPr>
                <w:b/>
              </w:rPr>
              <w:t>Date</w:t>
            </w:r>
          </w:p>
        </w:tc>
        <w:tc>
          <w:tcPr>
            <w:tcW w:w="1152" w:type="dxa"/>
          </w:tcPr>
          <w:p w14:paraId="57611343" w14:textId="77777777" w:rsidR="00D724CC" w:rsidRDefault="00D43E95">
            <w:pPr>
              <w:pStyle w:val="Tabletext"/>
              <w:jc w:val="center"/>
              <w:rPr>
                <w:b/>
              </w:rPr>
            </w:pPr>
            <w:r>
              <w:rPr>
                <w:b/>
              </w:rPr>
              <w:t>Version</w:t>
            </w:r>
          </w:p>
        </w:tc>
        <w:tc>
          <w:tcPr>
            <w:tcW w:w="3744" w:type="dxa"/>
          </w:tcPr>
          <w:p w14:paraId="422CE58E" w14:textId="77777777" w:rsidR="00D724CC" w:rsidRDefault="00D43E95">
            <w:pPr>
              <w:pStyle w:val="Tabletext"/>
              <w:jc w:val="center"/>
              <w:rPr>
                <w:b/>
              </w:rPr>
            </w:pPr>
            <w:r>
              <w:rPr>
                <w:b/>
              </w:rPr>
              <w:t>Description</w:t>
            </w:r>
          </w:p>
        </w:tc>
        <w:tc>
          <w:tcPr>
            <w:tcW w:w="2304" w:type="dxa"/>
          </w:tcPr>
          <w:p w14:paraId="4F6F47DC" w14:textId="77777777" w:rsidR="00D724CC" w:rsidRDefault="00D43E95">
            <w:pPr>
              <w:pStyle w:val="Tabletext"/>
              <w:jc w:val="center"/>
              <w:rPr>
                <w:b/>
              </w:rPr>
            </w:pPr>
            <w:r>
              <w:rPr>
                <w:b/>
              </w:rPr>
              <w:t>Author</w:t>
            </w:r>
          </w:p>
        </w:tc>
      </w:tr>
      <w:tr w:rsidR="00D724CC" w14:paraId="44DDCF1D" w14:textId="77777777">
        <w:tc>
          <w:tcPr>
            <w:tcW w:w="2304" w:type="dxa"/>
          </w:tcPr>
          <w:p w14:paraId="47A16ADF" w14:textId="675A220B" w:rsidR="00D724CC" w:rsidRDefault="00C77532">
            <w:pPr>
              <w:pStyle w:val="Tabletext"/>
            </w:pPr>
            <w:r>
              <w:t>02/09/2025</w:t>
            </w:r>
          </w:p>
        </w:tc>
        <w:tc>
          <w:tcPr>
            <w:tcW w:w="1152" w:type="dxa"/>
          </w:tcPr>
          <w:p w14:paraId="168DD324" w14:textId="7AF49E03" w:rsidR="00D724CC" w:rsidRDefault="00C77532">
            <w:pPr>
              <w:pStyle w:val="Tabletext"/>
            </w:pPr>
            <w:r>
              <w:t>1.0</w:t>
            </w:r>
          </w:p>
        </w:tc>
        <w:tc>
          <w:tcPr>
            <w:tcW w:w="3744" w:type="dxa"/>
          </w:tcPr>
          <w:p w14:paraId="59E9D5A8" w14:textId="063399F2" w:rsidR="00D724CC" w:rsidRDefault="00B20C82">
            <w:pPr>
              <w:pStyle w:val="Tabletext"/>
            </w:pPr>
            <w:r w:rsidRPr="00B20C82">
              <w:t>Business/Management Processes</w:t>
            </w:r>
          </w:p>
        </w:tc>
        <w:tc>
          <w:tcPr>
            <w:tcW w:w="2304" w:type="dxa"/>
          </w:tcPr>
          <w:p w14:paraId="7AB6761A" w14:textId="727D0F65" w:rsidR="00D724CC" w:rsidRDefault="00C77532">
            <w:pPr>
              <w:pStyle w:val="Tabletext"/>
            </w:pPr>
            <w:r>
              <w:t>Charles Degboe</w:t>
            </w:r>
          </w:p>
        </w:tc>
      </w:tr>
      <w:tr w:rsidR="00D724CC" w14:paraId="6049FA5E" w14:textId="77777777">
        <w:tc>
          <w:tcPr>
            <w:tcW w:w="2304" w:type="dxa"/>
          </w:tcPr>
          <w:p w14:paraId="0C5F5531" w14:textId="14094E44" w:rsidR="00D724CC" w:rsidRDefault="00B20C82">
            <w:pPr>
              <w:pStyle w:val="Tabletext"/>
            </w:pPr>
            <w:r>
              <w:t>03/02/2025</w:t>
            </w:r>
          </w:p>
        </w:tc>
        <w:tc>
          <w:tcPr>
            <w:tcW w:w="1152" w:type="dxa"/>
          </w:tcPr>
          <w:p w14:paraId="4054017B" w14:textId="6F4E1E5D" w:rsidR="00D724CC" w:rsidRDefault="00B20C82">
            <w:pPr>
              <w:pStyle w:val="Tabletext"/>
            </w:pPr>
            <w:r>
              <w:t>2.0</w:t>
            </w:r>
          </w:p>
        </w:tc>
        <w:tc>
          <w:tcPr>
            <w:tcW w:w="3744" w:type="dxa"/>
          </w:tcPr>
          <w:p w14:paraId="71C9ACDD" w14:textId="67B7388B" w:rsidR="00D724CC" w:rsidRDefault="00B20C82">
            <w:pPr>
              <w:pStyle w:val="Tabletext"/>
            </w:pPr>
            <w:r w:rsidRPr="00B20C82">
              <w:t>Hardware/Software</w:t>
            </w:r>
          </w:p>
        </w:tc>
        <w:tc>
          <w:tcPr>
            <w:tcW w:w="2304" w:type="dxa"/>
          </w:tcPr>
          <w:p w14:paraId="60F98AAD" w14:textId="2A1E9D96" w:rsidR="00D724CC" w:rsidRDefault="00B20C82">
            <w:pPr>
              <w:pStyle w:val="Tabletext"/>
            </w:pPr>
            <w:r>
              <w:t>Charles Degboe</w:t>
            </w:r>
          </w:p>
        </w:tc>
      </w:tr>
      <w:tr w:rsidR="00D724CC" w14:paraId="5E8F4DDC" w14:textId="77777777">
        <w:tc>
          <w:tcPr>
            <w:tcW w:w="2304" w:type="dxa"/>
          </w:tcPr>
          <w:p w14:paraId="1116DB17" w14:textId="63841A8D" w:rsidR="00D724CC" w:rsidRDefault="00903187">
            <w:pPr>
              <w:pStyle w:val="Tabletext"/>
            </w:pPr>
            <w:r>
              <w:t>04/02/2025</w:t>
            </w:r>
          </w:p>
        </w:tc>
        <w:tc>
          <w:tcPr>
            <w:tcW w:w="1152" w:type="dxa"/>
          </w:tcPr>
          <w:p w14:paraId="34DFCD42" w14:textId="46D7800C" w:rsidR="00D724CC" w:rsidRDefault="00903187">
            <w:pPr>
              <w:pStyle w:val="Tabletext"/>
            </w:pPr>
            <w:r>
              <w:t>3.0</w:t>
            </w:r>
          </w:p>
        </w:tc>
        <w:tc>
          <w:tcPr>
            <w:tcW w:w="3744" w:type="dxa"/>
          </w:tcPr>
          <w:p w14:paraId="08D236E5" w14:textId="3C52BD55" w:rsidR="00D724CC" w:rsidRDefault="004A18BC">
            <w:pPr>
              <w:pStyle w:val="Tabletext"/>
            </w:pPr>
            <w:r>
              <w:t>Envisioned IT Capabilities</w:t>
            </w:r>
          </w:p>
        </w:tc>
        <w:tc>
          <w:tcPr>
            <w:tcW w:w="2304" w:type="dxa"/>
          </w:tcPr>
          <w:p w14:paraId="0390A179" w14:textId="7850DEE6" w:rsidR="00D724CC" w:rsidRDefault="00903187">
            <w:pPr>
              <w:pStyle w:val="Tabletext"/>
            </w:pPr>
            <w:r>
              <w:t>Charles Degboe</w:t>
            </w:r>
          </w:p>
        </w:tc>
      </w:tr>
      <w:tr w:rsidR="00D724CC" w14:paraId="1EA8D87A" w14:textId="77777777">
        <w:tc>
          <w:tcPr>
            <w:tcW w:w="2304" w:type="dxa"/>
          </w:tcPr>
          <w:p w14:paraId="3AAAE5E3" w14:textId="69BADC49" w:rsidR="00D724CC" w:rsidRDefault="00567172">
            <w:pPr>
              <w:pStyle w:val="Tabletext"/>
            </w:pPr>
            <w:r>
              <w:t>04/20/2025</w:t>
            </w:r>
          </w:p>
        </w:tc>
        <w:tc>
          <w:tcPr>
            <w:tcW w:w="1152" w:type="dxa"/>
          </w:tcPr>
          <w:p w14:paraId="4941FDB2" w14:textId="1E544725" w:rsidR="00D724CC" w:rsidRDefault="00903187">
            <w:pPr>
              <w:pStyle w:val="Tabletext"/>
            </w:pPr>
            <w:r>
              <w:t>4.0</w:t>
            </w:r>
          </w:p>
        </w:tc>
        <w:tc>
          <w:tcPr>
            <w:tcW w:w="3744" w:type="dxa"/>
          </w:tcPr>
          <w:p w14:paraId="03AE7367" w14:textId="23DE120B" w:rsidR="00D724CC" w:rsidRDefault="000851DD">
            <w:pPr>
              <w:pStyle w:val="Tabletext"/>
            </w:pPr>
            <w:r>
              <w:t>Closing the gap</w:t>
            </w:r>
          </w:p>
        </w:tc>
        <w:tc>
          <w:tcPr>
            <w:tcW w:w="2304" w:type="dxa"/>
          </w:tcPr>
          <w:p w14:paraId="568DF2CF" w14:textId="1173A4EF" w:rsidR="00D724CC" w:rsidRDefault="00903187">
            <w:pPr>
              <w:pStyle w:val="Tabletext"/>
            </w:pPr>
            <w:r>
              <w:t>Charles Degboe</w:t>
            </w:r>
          </w:p>
        </w:tc>
      </w:tr>
    </w:tbl>
    <w:p w14:paraId="4E857BAA" w14:textId="77777777" w:rsidR="00D724CC" w:rsidRDefault="00D724CC"/>
    <w:p w14:paraId="71E5FD33" w14:textId="77777777" w:rsidR="00D724CC" w:rsidRDefault="00D43E95">
      <w:pPr>
        <w:pStyle w:val="Title"/>
      </w:pPr>
      <w:r>
        <w:br w:type="page"/>
      </w:r>
      <w:r>
        <w:lastRenderedPageBreak/>
        <w:t>Table of Contents</w:t>
      </w:r>
    </w:p>
    <w:p w14:paraId="1F2F8291"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7CB0C405"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245D01BC" w14:textId="3DACE777"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the </w:t>
      </w:r>
      <w:r w:rsidRPr="00427164">
        <w:rPr>
          <w:noProof/>
          <w:color w:val="1F497D" w:themeColor="text2"/>
        </w:rPr>
        <w:t>&lt;</w:t>
      </w:r>
      <w:r w:rsidR="000851DD">
        <w:rPr>
          <w:noProof/>
          <w:color w:val="1F497D" w:themeColor="text2"/>
        </w:rPr>
        <w:t>Fire of God International Church</w:t>
      </w:r>
      <w:r w:rsidRPr="00427164">
        <w:rPr>
          <w:noProof/>
          <w:color w:val="1F497D" w:themeColor="text2"/>
        </w:rPr>
        <w:t>&gt;</w:t>
      </w:r>
      <w:r>
        <w:rPr>
          <w:noProof/>
        </w:rPr>
        <w:tab/>
      </w:r>
      <w:r w:rsidR="007D3EF2">
        <w:rPr>
          <w:noProof/>
        </w:rPr>
        <w:fldChar w:fldCharType="begin"/>
      </w:r>
      <w:r>
        <w:rPr>
          <w:noProof/>
        </w:rPr>
        <w:instrText xml:space="preserve"> PAGEREF _Toc238290061 \h </w:instrText>
      </w:r>
      <w:r w:rsidR="007D3EF2">
        <w:rPr>
          <w:noProof/>
        </w:rPr>
      </w:r>
      <w:r w:rsidR="007D3EF2">
        <w:rPr>
          <w:noProof/>
        </w:rPr>
        <w:fldChar w:fldCharType="separate"/>
      </w:r>
      <w:r w:rsidR="00593F80">
        <w:rPr>
          <w:noProof/>
        </w:rPr>
        <w:t>3</w:t>
      </w:r>
      <w:r w:rsidR="007D3EF2">
        <w:rPr>
          <w:noProof/>
        </w:rPr>
        <w:fldChar w:fldCharType="end"/>
      </w:r>
    </w:p>
    <w:p w14:paraId="1F183DF9" w14:textId="041460B2"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the </w:t>
      </w:r>
      <w:r w:rsidRPr="00427164">
        <w:rPr>
          <w:noProof/>
          <w:color w:val="1F497D" w:themeColor="text2"/>
        </w:rPr>
        <w:t>&lt;</w:t>
      </w:r>
      <w:r w:rsidR="000851DD">
        <w:rPr>
          <w:noProof/>
          <w:color w:val="1F497D" w:themeColor="text2"/>
        </w:rPr>
        <w:t>Fire of God International Church</w:t>
      </w:r>
      <w:r w:rsidRPr="00427164">
        <w:rPr>
          <w:noProof/>
          <w:color w:val="1F497D" w:themeColor="text2"/>
        </w:rPr>
        <w:t>&gt;</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000E4789"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3EDB109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75181EB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395F19E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1070F75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58CE020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72308136"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49D9D71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451CC174"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7B3658E7"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6EFD86FB"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0F304F2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4B58A03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2208630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36CB2090"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29AD102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6F525C58"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45AD9F8B"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30CE6FD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7AA5447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3141C196"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42AC5E4D"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69AA7C6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4C73396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7B6D46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2A40585E"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018AEA8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4954622F" w14:textId="77777777" w:rsidR="00D724CC" w:rsidRPr="008948BA" w:rsidRDefault="007D3EF2">
      <w:pPr>
        <w:pStyle w:val="Title"/>
        <w:rPr>
          <w:b w:val="0"/>
          <w:sz w:val="24"/>
          <w:szCs w:val="24"/>
        </w:rPr>
      </w:pPr>
      <w:r>
        <w:fldChar w:fldCharType="end"/>
      </w:r>
      <w:r w:rsidR="00D43E95">
        <w:br w:type="page"/>
      </w:r>
    </w:p>
    <w:p w14:paraId="45478BCD" w14:textId="77777777" w:rsidR="008948BA" w:rsidRDefault="008948BA" w:rsidP="008948BA">
      <w:pPr>
        <w:pStyle w:val="BodyText"/>
      </w:pPr>
      <w:bookmarkStart w:id="0" w:name="_Toc436203377"/>
      <w:bookmarkStart w:id="1" w:name="_Toc452813577"/>
    </w:p>
    <w:p w14:paraId="64CB1DE6" w14:textId="77777777" w:rsidR="00D724CC" w:rsidRPr="004609C4" w:rsidRDefault="00307CE4" w:rsidP="004609C4">
      <w:pPr>
        <w:pStyle w:val="Heading1"/>
        <w:spacing w:line="480" w:lineRule="auto"/>
        <w:rPr>
          <w:rFonts w:ascii="Times New Roman" w:hAnsi="Times New Roman"/>
          <w:szCs w:val="24"/>
        </w:rPr>
      </w:pPr>
      <w:bookmarkStart w:id="2" w:name="_Toc238290059"/>
      <w:r w:rsidRPr="004609C4">
        <w:rPr>
          <w:rFonts w:ascii="Times New Roman" w:hAnsi="Times New Roman"/>
          <w:szCs w:val="24"/>
        </w:rPr>
        <w:t>Executive Summary</w:t>
      </w:r>
      <w:bookmarkEnd w:id="2"/>
    </w:p>
    <w:p w14:paraId="3B784F76" w14:textId="77777777" w:rsidR="00984D58" w:rsidRPr="00593A9F" w:rsidRDefault="00984D58" w:rsidP="004609C4">
      <w:pPr>
        <w:pStyle w:val="BodyText"/>
        <w:spacing w:line="480" w:lineRule="auto"/>
        <w:rPr>
          <w:sz w:val="24"/>
          <w:szCs w:val="24"/>
        </w:rPr>
      </w:pPr>
      <w:r w:rsidRPr="00593A9F">
        <w:rPr>
          <w:sz w:val="24"/>
          <w:szCs w:val="24"/>
        </w:rPr>
        <w:t>Fire of God International Church, located in Louisville, KY, is a nonprofit organization dedicated to spiritual guidance, community support, and outreach programs for underserved individuals. Founded in 2020 by Pastor Komlan, the church provides religious services and various social initiatives, including employment assistance, housing resources, and counseling services. However, the church faces challenges in its IT infrastructure, with limited digital presence, minimal technological tools, and a lack of dedicated IT personnel. This assessment aims to evaluate the church's IT needs, analyze its alignment with strategic goals, and recommend solutions to improve technology adoption and operational efficiency.</w:t>
      </w:r>
    </w:p>
    <w:p w14:paraId="158F3E57" w14:textId="77777777" w:rsidR="00984D58" w:rsidRPr="004609C4" w:rsidRDefault="00984D58" w:rsidP="004609C4">
      <w:pPr>
        <w:spacing w:line="480" w:lineRule="auto"/>
        <w:rPr>
          <w:sz w:val="24"/>
          <w:szCs w:val="24"/>
        </w:rPr>
      </w:pPr>
    </w:p>
    <w:bookmarkEnd w:id="0"/>
    <w:bookmarkEnd w:id="1"/>
    <w:p w14:paraId="5F46E602" w14:textId="77777777" w:rsidR="008948BA" w:rsidRPr="004609C4" w:rsidRDefault="008948BA" w:rsidP="004609C4">
      <w:pPr>
        <w:pStyle w:val="BodyText"/>
        <w:spacing w:line="480" w:lineRule="auto"/>
        <w:rPr>
          <w:sz w:val="24"/>
          <w:szCs w:val="24"/>
        </w:rPr>
      </w:pPr>
    </w:p>
    <w:p w14:paraId="3DF2B251" w14:textId="77777777" w:rsidR="00D724CC" w:rsidRPr="004609C4" w:rsidRDefault="00330C42" w:rsidP="004609C4">
      <w:pPr>
        <w:pStyle w:val="Heading1"/>
        <w:spacing w:line="480" w:lineRule="auto"/>
        <w:rPr>
          <w:rFonts w:ascii="Times New Roman" w:hAnsi="Times New Roman"/>
          <w:szCs w:val="24"/>
        </w:rPr>
      </w:pPr>
      <w:bookmarkStart w:id="3" w:name="_Toc238290060"/>
      <w:r w:rsidRPr="004609C4">
        <w:rPr>
          <w:rFonts w:ascii="Times New Roman" w:hAnsi="Times New Roman"/>
          <w:szCs w:val="24"/>
        </w:rPr>
        <w:t>History and Purpose</w:t>
      </w:r>
      <w:bookmarkEnd w:id="3"/>
    </w:p>
    <w:p w14:paraId="22AFB43B" w14:textId="30D0A7EE" w:rsidR="00D724CC" w:rsidRPr="004609C4" w:rsidRDefault="00330C42" w:rsidP="004609C4">
      <w:pPr>
        <w:pStyle w:val="Heading2"/>
        <w:spacing w:line="480" w:lineRule="auto"/>
        <w:rPr>
          <w:rFonts w:ascii="Times New Roman" w:hAnsi="Times New Roman"/>
          <w:bCs/>
          <w:color w:val="1F497D" w:themeColor="text2"/>
          <w:sz w:val="24"/>
          <w:szCs w:val="24"/>
        </w:rPr>
      </w:pPr>
      <w:bookmarkStart w:id="4" w:name="_Toc238290061"/>
      <w:bookmarkStart w:id="5" w:name="_Toc436203379"/>
      <w:bookmarkStart w:id="6" w:name="_Toc452813579"/>
      <w:bookmarkStart w:id="7" w:name="_Toc512930907"/>
      <w:r w:rsidRPr="004609C4">
        <w:rPr>
          <w:rFonts w:ascii="Times New Roman" w:hAnsi="Times New Roman"/>
          <w:sz w:val="24"/>
          <w:szCs w:val="24"/>
        </w:rPr>
        <w:t>History of</w:t>
      </w:r>
      <w:r w:rsidR="00CA3E4D" w:rsidRPr="004609C4">
        <w:rPr>
          <w:rFonts w:ascii="Times New Roman" w:hAnsi="Times New Roman"/>
          <w:sz w:val="24"/>
          <w:szCs w:val="24"/>
        </w:rPr>
        <w:t xml:space="preserve"> the</w:t>
      </w:r>
      <w:r w:rsidR="00ED662A" w:rsidRPr="004609C4">
        <w:rPr>
          <w:rFonts w:ascii="Times New Roman" w:hAnsi="Times New Roman"/>
          <w:sz w:val="24"/>
          <w:szCs w:val="24"/>
        </w:rPr>
        <w:t xml:space="preserve"> </w:t>
      </w:r>
      <w:bookmarkEnd w:id="4"/>
      <w:bookmarkEnd w:id="5"/>
      <w:bookmarkEnd w:id="6"/>
      <w:bookmarkEnd w:id="7"/>
      <w:r w:rsidR="00593A9F" w:rsidRPr="004609C4">
        <w:rPr>
          <w:rFonts w:ascii="Times New Roman" w:hAnsi="Times New Roman"/>
          <w:bCs/>
          <w:color w:val="1F497D" w:themeColor="text2"/>
          <w:sz w:val="24"/>
          <w:szCs w:val="24"/>
        </w:rPr>
        <w:t>Fire of God International Church</w:t>
      </w:r>
    </w:p>
    <w:p w14:paraId="003AF5C3" w14:textId="77777777" w:rsidR="004609C4" w:rsidRPr="004609C4" w:rsidRDefault="004609C4" w:rsidP="004609C4">
      <w:pPr>
        <w:pStyle w:val="NormalWeb"/>
        <w:spacing w:line="480" w:lineRule="auto"/>
      </w:pPr>
      <w:r w:rsidRPr="004609C4">
        <w:t>Fire of God International Church was established in September 2020 with a mission to serve as a spiritual sanctuary for believers and a resource hub for those in need. The church has steadily grown in its reach, impacting individuals and families through faith-based teachings and outreach programs. The congregation has expanded to offer not only worship services but also charitable initiatives, including food drives, educational resources, and family counseling.</w:t>
      </w:r>
    </w:p>
    <w:p w14:paraId="70F2E8D1" w14:textId="77777777" w:rsidR="004609C4" w:rsidRPr="004609C4" w:rsidRDefault="004609C4" w:rsidP="004609C4">
      <w:pPr>
        <w:pStyle w:val="NormalWeb"/>
        <w:spacing w:line="480" w:lineRule="auto"/>
      </w:pPr>
      <w:r w:rsidRPr="004609C4">
        <w:t xml:space="preserve">The church's rapid growth has highlighted the need for a structured IT infrastructure to support operations, improve efficiency, and expand outreach. However, due to financial limitations, </w:t>
      </w:r>
      <w:r w:rsidRPr="004609C4">
        <w:lastRenderedPageBreak/>
        <w:t>much of the church’s administration is still done manually, and technology is used only in limited capacities. This assessment aims to document existing IT resources and propose a roadmap for future technology integration.</w:t>
      </w:r>
    </w:p>
    <w:p w14:paraId="2588A481" w14:textId="77777777" w:rsidR="00593A9F" w:rsidRPr="004609C4" w:rsidRDefault="00593A9F" w:rsidP="004609C4">
      <w:pPr>
        <w:spacing w:line="480" w:lineRule="auto"/>
        <w:rPr>
          <w:sz w:val="24"/>
          <w:szCs w:val="24"/>
        </w:rPr>
      </w:pPr>
    </w:p>
    <w:p w14:paraId="49A1F700" w14:textId="16B8AAF0" w:rsidR="00D724CC" w:rsidRPr="004609C4" w:rsidRDefault="00330C42" w:rsidP="004609C4">
      <w:pPr>
        <w:pStyle w:val="Heading2"/>
        <w:spacing w:line="480" w:lineRule="auto"/>
        <w:rPr>
          <w:rFonts w:ascii="Times New Roman" w:hAnsi="Times New Roman"/>
          <w:bCs/>
          <w:color w:val="1F497D" w:themeColor="text2"/>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4609C4">
        <w:rPr>
          <w:rFonts w:ascii="Times New Roman" w:hAnsi="Times New Roman"/>
          <w:sz w:val="24"/>
          <w:szCs w:val="24"/>
        </w:rPr>
        <w:t>Purpose of</w:t>
      </w:r>
      <w:r w:rsidR="00ED662A" w:rsidRPr="004609C4">
        <w:rPr>
          <w:rFonts w:ascii="Times New Roman" w:hAnsi="Times New Roman"/>
          <w:sz w:val="24"/>
          <w:szCs w:val="24"/>
        </w:rPr>
        <w:t xml:space="preserve"> the</w:t>
      </w:r>
      <w:r w:rsidRPr="004609C4">
        <w:rPr>
          <w:rFonts w:ascii="Times New Roman" w:hAnsi="Times New Roman"/>
          <w:sz w:val="24"/>
          <w:szCs w:val="24"/>
        </w:rPr>
        <w:t xml:space="preserve"> </w:t>
      </w:r>
      <w:bookmarkEnd w:id="8"/>
      <w:bookmarkEnd w:id="9"/>
      <w:bookmarkEnd w:id="10"/>
      <w:bookmarkEnd w:id="11"/>
      <w:bookmarkEnd w:id="12"/>
      <w:bookmarkEnd w:id="13"/>
      <w:r w:rsidR="00593A9F" w:rsidRPr="004609C4">
        <w:rPr>
          <w:rFonts w:ascii="Times New Roman" w:hAnsi="Times New Roman"/>
          <w:bCs/>
          <w:color w:val="1F497D" w:themeColor="text2"/>
          <w:sz w:val="24"/>
          <w:szCs w:val="24"/>
        </w:rPr>
        <w:t>Fire of God International Church</w:t>
      </w:r>
    </w:p>
    <w:p w14:paraId="24FE8CE5" w14:textId="77777777" w:rsidR="004609C4" w:rsidRPr="004609C4" w:rsidRDefault="004609C4" w:rsidP="004609C4">
      <w:pPr>
        <w:pStyle w:val="NormalWeb"/>
        <w:spacing w:line="480" w:lineRule="auto"/>
      </w:pPr>
      <w:bookmarkStart w:id="14" w:name="_Toc447960005"/>
      <w:bookmarkStart w:id="15" w:name="_Toc452813581"/>
      <w:bookmarkStart w:id="16" w:name="_Toc512930909"/>
      <w:bookmarkStart w:id="17" w:name="_Toc436203381"/>
      <w:r w:rsidRPr="004609C4">
        <w:t>The primary mission of Fire of God International Church is to provide spiritual guidance and social support. The church actively works to empower individuals by offering educational programs, mentorship, employment resources, and housing assistance. Through worship services, youth engagement, and charity drives, the church strengthens the spiritual and social well-being of the community.</w:t>
      </w:r>
    </w:p>
    <w:p w14:paraId="547004EE" w14:textId="77777777" w:rsidR="004609C4" w:rsidRPr="004609C4" w:rsidRDefault="004609C4" w:rsidP="004609C4">
      <w:pPr>
        <w:pStyle w:val="NormalWeb"/>
        <w:spacing w:line="480" w:lineRule="auto"/>
      </w:pPr>
      <w:r w:rsidRPr="004609C4">
        <w:t>Additionally, the church seeks to leverage technology to enhance engagement, streamline administrative processes, and expand its digital outreach. A comprehensive IT strategy will enable Fire of God International Church to fulfill its mission more effectively and provide sustainable long-term solutions for operational efficiency.</w:t>
      </w:r>
    </w:p>
    <w:p w14:paraId="658DA459" w14:textId="77777777" w:rsidR="008948BA" w:rsidRPr="004609C4" w:rsidRDefault="008948BA" w:rsidP="004609C4">
      <w:pPr>
        <w:pStyle w:val="BodyText"/>
        <w:spacing w:line="480" w:lineRule="auto"/>
        <w:rPr>
          <w:sz w:val="24"/>
          <w:szCs w:val="24"/>
        </w:rPr>
      </w:pPr>
    </w:p>
    <w:p w14:paraId="05E6D303" w14:textId="77777777" w:rsidR="00D724CC" w:rsidRPr="004609C4" w:rsidRDefault="00ED662A" w:rsidP="004609C4">
      <w:pPr>
        <w:pStyle w:val="Heading1"/>
        <w:spacing w:line="480" w:lineRule="auto"/>
        <w:rPr>
          <w:rFonts w:ascii="Times New Roman" w:hAnsi="Times New Roman"/>
          <w:szCs w:val="24"/>
        </w:rPr>
      </w:pPr>
      <w:bookmarkStart w:id="18" w:name="_Toc238290063"/>
      <w:r w:rsidRPr="004609C4">
        <w:rPr>
          <w:rFonts w:ascii="Times New Roman" w:hAnsi="Times New Roman"/>
          <w:szCs w:val="24"/>
        </w:rPr>
        <w:t xml:space="preserve">Management </w:t>
      </w:r>
      <w:r w:rsidR="008948BA" w:rsidRPr="004609C4">
        <w:rPr>
          <w:rFonts w:ascii="Times New Roman" w:hAnsi="Times New Roman"/>
          <w:szCs w:val="24"/>
        </w:rPr>
        <w:t xml:space="preserve">and Business </w:t>
      </w:r>
      <w:r w:rsidRPr="004609C4">
        <w:rPr>
          <w:rFonts w:ascii="Times New Roman" w:hAnsi="Times New Roman"/>
          <w:szCs w:val="24"/>
        </w:rPr>
        <w:t>Pr</w:t>
      </w:r>
      <w:r w:rsidR="008948BA" w:rsidRPr="004609C4">
        <w:rPr>
          <w:rFonts w:ascii="Times New Roman" w:hAnsi="Times New Roman"/>
          <w:szCs w:val="24"/>
        </w:rPr>
        <w:t>ocesse</w:t>
      </w:r>
      <w:r w:rsidR="00D43E95" w:rsidRPr="004609C4">
        <w:rPr>
          <w:rFonts w:ascii="Times New Roman" w:hAnsi="Times New Roman"/>
          <w:szCs w:val="24"/>
        </w:rPr>
        <w:t>s</w:t>
      </w:r>
      <w:bookmarkEnd w:id="14"/>
      <w:bookmarkEnd w:id="15"/>
      <w:bookmarkEnd w:id="16"/>
      <w:bookmarkEnd w:id="18"/>
      <w:r w:rsidR="00593F80" w:rsidRPr="004609C4">
        <w:rPr>
          <w:rFonts w:ascii="Times New Roman" w:hAnsi="Times New Roman"/>
          <w:szCs w:val="24"/>
        </w:rPr>
        <w:t>.</w:t>
      </w:r>
    </w:p>
    <w:p w14:paraId="74947C67" w14:textId="77777777" w:rsidR="00593A9F" w:rsidRPr="004609C4" w:rsidRDefault="00593A9F" w:rsidP="004609C4">
      <w:pPr>
        <w:pStyle w:val="Heading2"/>
        <w:spacing w:line="480" w:lineRule="auto"/>
        <w:rPr>
          <w:rFonts w:ascii="Times New Roman" w:hAnsi="Times New Roman"/>
          <w:bCs/>
          <w:sz w:val="24"/>
          <w:szCs w:val="24"/>
        </w:rPr>
      </w:pPr>
      <w:bookmarkStart w:id="19" w:name="_Toc238290065"/>
      <w:r w:rsidRPr="00593A9F">
        <w:rPr>
          <w:rFonts w:ascii="Times New Roman" w:hAnsi="Times New Roman"/>
          <w:bCs/>
          <w:sz w:val="24"/>
          <w:szCs w:val="24"/>
        </w:rPr>
        <w:t>Community Outreach Programs</w:t>
      </w:r>
    </w:p>
    <w:p w14:paraId="4011A6B0" w14:textId="77777777" w:rsidR="004609C4" w:rsidRPr="004609C4" w:rsidRDefault="004609C4" w:rsidP="004609C4">
      <w:pPr>
        <w:pStyle w:val="NormalWeb"/>
        <w:spacing w:line="480" w:lineRule="auto"/>
      </w:pPr>
      <w:r w:rsidRPr="004609C4">
        <w:t>The church organizes several community engagement programs, including:</w:t>
      </w:r>
    </w:p>
    <w:p w14:paraId="003484C9" w14:textId="77777777" w:rsidR="004609C4" w:rsidRPr="004609C4" w:rsidRDefault="004609C4" w:rsidP="00736DD4">
      <w:pPr>
        <w:pStyle w:val="NormalWeb"/>
        <w:numPr>
          <w:ilvl w:val="0"/>
          <w:numId w:val="8"/>
        </w:numPr>
        <w:spacing w:line="480" w:lineRule="auto"/>
      </w:pPr>
      <w:r w:rsidRPr="004609C4">
        <w:rPr>
          <w:rStyle w:val="Strong"/>
        </w:rPr>
        <w:t>Annual Community Resource Drive:</w:t>
      </w:r>
      <w:r w:rsidRPr="004609C4">
        <w:t xml:space="preserve"> Provides school supplies, clothing, and food to over 600 individuals.</w:t>
      </w:r>
    </w:p>
    <w:p w14:paraId="79D6B422" w14:textId="77777777" w:rsidR="004609C4" w:rsidRPr="004609C4" w:rsidRDefault="004609C4" w:rsidP="00736DD4">
      <w:pPr>
        <w:pStyle w:val="NormalWeb"/>
        <w:numPr>
          <w:ilvl w:val="0"/>
          <w:numId w:val="8"/>
        </w:numPr>
        <w:spacing w:line="480" w:lineRule="auto"/>
      </w:pPr>
      <w:r w:rsidRPr="004609C4">
        <w:rPr>
          <w:rStyle w:val="Strong"/>
        </w:rPr>
        <w:lastRenderedPageBreak/>
        <w:t>Apprenticeship and Career Development Programs:</w:t>
      </w:r>
      <w:r w:rsidRPr="004609C4">
        <w:t xml:space="preserve"> Helps youth and adults acquire job-related skills in carpentry, welding, tailoring, and more.</w:t>
      </w:r>
    </w:p>
    <w:p w14:paraId="3CC9877F" w14:textId="77777777" w:rsidR="004609C4" w:rsidRPr="004609C4" w:rsidRDefault="004609C4" w:rsidP="00736DD4">
      <w:pPr>
        <w:pStyle w:val="NormalWeb"/>
        <w:numPr>
          <w:ilvl w:val="0"/>
          <w:numId w:val="8"/>
        </w:numPr>
        <w:spacing w:line="480" w:lineRule="auto"/>
      </w:pPr>
      <w:r w:rsidRPr="004609C4">
        <w:rPr>
          <w:rStyle w:val="Strong"/>
        </w:rPr>
        <w:t>Food Distribution Program:</w:t>
      </w:r>
      <w:r w:rsidRPr="004609C4">
        <w:t xml:space="preserve"> Assists low-income families with food supplies weekly.</w:t>
      </w:r>
    </w:p>
    <w:p w14:paraId="1A5FE0D7" w14:textId="77777777" w:rsidR="004609C4" w:rsidRPr="004609C4" w:rsidRDefault="004609C4" w:rsidP="00736DD4">
      <w:pPr>
        <w:pStyle w:val="NormalWeb"/>
        <w:numPr>
          <w:ilvl w:val="0"/>
          <w:numId w:val="8"/>
        </w:numPr>
        <w:spacing w:line="480" w:lineRule="auto"/>
      </w:pPr>
      <w:r w:rsidRPr="004609C4">
        <w:rPr>
          <w:rStyle w:val="Strong"/>
        </w:rPr>
        <w:t>Counseling Services:</w:t>
      </w:r>
      <w:r w:rsidRPr="004609C4">
        <w:t xml:space="preserve"> Offers family, marital, and substance abuse counseling to help the community.</w:t>
      </w:r>
    </w:p>
    <w:p w14:paraId="5C2E4347" w14:textId="77777777" w:rsidR="00984D58" w:rsidRPr="00593A9F" w:rsidRDefault="00984D58" w:rsidP="004609C4">
      <w:pPr>
        <w:spacing w:line="480" w:lineRule="auto"/>
        <w:rPr>
          <w:sz w:val="24"/>
          <w:szCs w:val="24"/>
        </w:rPr>
      </w:pPr>
    </w:p>
    <w:p w14:paraId="34B2DD1E" w14:textId="77777777" w:rsidR="00593A9F" w:rsidRPr="004609C4" w:rsidRDefault="00593A9F" w:rsidP="004609C4">
      <w:pPr>
        <w:pStyle w:val="Heading2"/>
        <w:spacing w:line="480" w:lineRule="auto"/>
        <w:rPr>
          <w:rFonts w:ascii="Times New Roman" w:hAnsi="Times New Roman"/>
          <w:bCs/>
          <w:sz w:val="24"/>
          <w:szCs w:val="24"/>
        </w:rPr>
      </w:pPr>
      <w:bookmarkStart w:id="20" w:name="_Toc238290066"/>
      <w:bookmarkEnd w:id="19"/>
      <w:r w:rsidRPr="00593A9F">
        <w:rPr>
          <w:rFonts w:ascii="Times New Roman" w:hAnsi="Times New Roman"/>
          <w:bCs/>
          <w:sz w:val="24"/>
          <w:szCs w:val="24"/>
        </w:rPr>
        <w:t>Financial Management and Donations</w:t>
      </w:r>
    </w:p>
    <w:p w14:paraId="7CDA4721" w14:textId="77777777" w:rsidR="004609C4" w:rsidRPr="004609C4" w:rsidRDefault="004609C4" w:rsidP="004609C4">
      <w:pPr>
        <w:pStyle w:val="NormalWeb"/>
        <w:spacing w:line="480" w:lineRule="auto"/>
      </w:pPr>
      <w:r w:rsidRPr="004609C4">
        <w:t>Financial contributions are vital to sustaining the church's mission. However, the current donation system is not digitized, and most contributions are collected in person. Implementing an online donation platform would allow members to contribute remotely and increase financial transparency</w:t>
      </w:r>
    </w:p>
    <w:p w14:paraId="1EAEBF91" w14:textId="77777777" w:rsidR="00593A9F" w:rsidRPr="00593A9F" w:rsidRDefault="00593A9F" w:rsidP="004609C4">
      <w:pPr>
        <w:spacing w:line="480" w:lineRule="auto"/>
        <w:rPr>
          <w:sz w:val="24"/>
          <w:szCs w:val="24"/>
        </w:rPr>
      </w:pPr>
    </w:p>
    <w:p w14:paraId="433394D2" w14:textId="77777777" w:rsidR="00593A9F" w:rsidRPr="004609C4" w:rsidRDefault="00593A9F" w:rsidP="004609C4">
      <w:pPr>
        <w:pStyle w:val="Heading2"/>
        <w:spacing w:line="480" w:lineRule="auto"/>
        <w:rPr>
          <w:rFonts w:ascii="Times New Roman" w:hAnsi="Times New Roman"/>
          <w:bCs/>
          <w:sz w:val="24"/>
          <w:szCs w:val="24"/>
        </w:rPr>
      </w:pPr>
      <w:bookmarkStart w:id="21" w:name="_Toc238290067"/>
      <w:bookmarkEnd w:id="20"/>
      <w:r w:rsidRPr="00593A9F">
        <w:rPr>
          <w:rFonts w:ascii="Times New Roman" w:hAnsi="Times New Roman"/>
          <w:bCs/>
          <w:sz w:val="24"/>
          <w:szCs w:val="24"/>
        </w:rPr>
        <w:t>Administrative Governance and Leadership</w:t>
      </w:r>
    </w:p>
    <w:p w14:paraId="48426C0F" w14:textId="77777777" w:rsidR="004609C4" w:rsidRPr="004609C4" w:rsidRDefault="004609C4" w:rsidP="004609C4">
      <w:pPr>
        <w:spacing w:line="480" w:lineRule="auto"/>
        <w:rPr>
          <w:sz w:val="24"/>
          <w:szCs w:val="24"/>
        </w:rPr>
      </w:pPr>
      <w:r w:rsidRPr="004609C4">
        <w:rPr>
          <w:sz w:val="24"/>
          <w:szCs w:val="24"/>
        </w:rPr>
        <w:t>The church is led by Pastor Komlan, with administrative responsibilities managed by Brother Edmon Savon. Decision-making is a collaborative effort among church leadership, volunteers, and the congregation. However, administrative processes lack technological support, leading to inefficiencies in scheduling, member communication, and financial management.</w:t>
      </w:r>
    </w:p>
    <w:p w14:paraId="478CAED0" w14:textId="572ED119" w:rsidR="00593A9F" w:rsidRPr="00593A9F" w:rsidRDefault="00593A9F" w:rsidP="004609C4">
      <w:pPr>
        <w:spacing w:line="480" w:lineRule="auto"/>
        <w:rPr>
          <w:sz w:val="24"/>
          <w:szCs w:val="24"/>
        </w:rPr>
      </w:pPr>
    </w:p>
    <w:p w14:paraId="6D9235C4" w14:textId="77777777" w:rsidR="00593A9F" w:rsidRPr="00593A9F" w:rsidRDefault="00593A9F" w:rsidP="004609C4">
      <w:pPr>
        <w:spacing w:line="480" w:lineRule="auto"/>
        <w:rPr>
          <w:sz w:val="24"/>
          <w:szCs w:val="24"/>
        </w:rPr>
      </w:pPr>
    </w:p>
    <w:p w14:paraId="681E49D0" w14:textId="77777777" w:rsidR="00593A9F" w:rsidRPr="004609C4" w:rsidRDefault="00593A9F" w:rsidP="004609C4">
      <w:pPr>
        <w:pStyle w:val="Heading2"/>
        <w:spacing w:line="480" w:lineRule="auto"/>
        <w:rPr>
          <w:rFonts w:ascii="Times New Roman" w:hAnsi="Times New Roman"/>
          <w:bCs/>
          <w:sz w:val="24"/>
          <w:szCs w:val="24"/>
        </w:rPr>
      </w:pPr>
      <w:bookmarkStart w:id="22" w:name="_Toc238290068"/>
      <w:bookmarkEnd w:id="21"/>
      <w:r w:rsidRPr="00593A9F">
        <w:rPr>
          <w:rFonts w:ascii="Times New Roman" w:hAnsi="Times New Roman"/>
          <w:bCs/>
          <w:sz w:val="24"/>
          <w:szCs w:val="24"/>
        </w:rPr>
        <w:t>Volunteer Engagement and Training</w:t>
      </w:r>
    </w:p>
    <w:p w14:paraId="6C2C3075" w14:textId="77777777" w:rsidR="00593A9F" w:rsidRPr="00593A9F" w:rsidRDefault="00593A9F" w:rsidP="004609C4">
      <w:pPr>
        <w:spacing w:line="480" w:lineRule="auto"/>
        <w:rPr>
          <w:sz w:val="24"/>
          <w:szCs w:val="24"/>
        </w:rPr>
      </w:pPr>
      <w:r w:rsidRPr="00593A9F">
        <w:rPr>
          <w:sz w:val="24"/>
          <w:szCs w:val="24"/>
        </w:rPr>
        <w:t xml:space="preserve">Volunteers play a vital role in church operations, from organizing events to assisting with </w:t>
      </w:r>
      <w:r w:rsidRPr="00593A9F">
        <w:rPr>
          <w:sz w:val="24"/>
          <w:szCs w:val="24"/>
        </w:rPr>
        <w:lastRenderedPageBreak/>
        <w:t>community outreach. However, there is currently no structured training program in place. Implementing a volunteer training system would improve efficiency and ensure that all members are equipped to handle their responsibilities effectively.</w:t>
      </w:r>
    </w:p>
    <w:p w14:paraId="7D6A0B3A" w14:textId="77777777" w:rsidR="00593A9F" w:rsidRPr="00593A9F" w:rsidRDefault="00593A9F" w:rsidP="004609C4">
      <w:pPr>
        <w:spacing w:line="480" w:lineRule="auto"/>
        <w:rPr>
          <w:sz w:val="24"/>
          <w:szCs w:val="24"/>
        </w:rPr>
      </w:pPr>
    </w:p>
    <w:bookmarkEnd w:id="22"/>
    <w:p w14:paraId="2A198B8F" w14:textId="24804FFD" w:rsidR="00D724CC" w:rsidRPr="004609C4" w:rsidRDefault="00593A9F" w:rsidP="004609C4">
      <w:pPr>
        <w:pStyle w:val="Heading2"/>
        <w:spacing w:line="480" w:lineRule="auto"/>
        <w:rPr>
          <w:rFonts w:ascii="Times New Roman" w:hAnsi="Times New Roman"/>
          <w:sz w:val="24"/>
          <w:szCs w:val="24"/>
        </w:rPr>
      </w:pPr>
      <w:r w:rsidRPr="004609C4">
        <w:rPr>
          <w:rFonts w:ascii="Times New Roman" w:hAnsi="Times New Roman"/>
          <w:sz w:val="24"/>
          <w:szCs w:val="24"/>
        </w:rPr>
        <w:t>Event Planning and Coordination</w:t>
      </w:r>
    </w:p>
    <w:bookmarkEnd w:id="17"/>
    <w:p w14:paraId="2F875736" w14:textId="77777777" w:rsidR="00593A9F" w:rsidRPr="00593A9F" w:rsidRDefault="00593A9F" w:rsidP="004609C4">
      <w:pPr>
        <w:pStyle w:val="BodyText"/>
        <w:spacing w:line="480" w:lineRule="auto"/>
        <w:rPr>
          <w:sz w:val="24"/>
          <w:szCs w:val="24"/>
        </w:rPr>
      </w:pPr>
      <w:r w:rsidRPr="00593A9F">
        <w:rPr>
          <w:sz w:val="24"/>
          <w:szCs w:val="24"/>
        </w:rPr>
        <w:t>Fire of God International Church regularly hosts events such as worship services, community aid programs, and fundraising efforts. However, the church currently lacks an automated system for event management, leading to inefficiencies in scheduling and coordination. A centralized event planning system would streamline operations and ensure seamless execution of church events.</w:t>
      </w:r>
    </w:p>
    <w:p w14:paraId="310BC60A" w14:textId="77777777" w:rsidR="008948BA" w:rsidRPr="004609C4" w:rsidRDefault="008948BA" w:rsidP="004609C4">
      <w:pPr>
        <w:pStyle w:val="BodyText"/>
        <w:spacing w:line="480" w:lineRule="auto"/>
        <w:ind w:left="0"/>
        <w:rPr>
          <w:sz w:val="24"/>
          <w:szCs w:val="24"/>
        </w:rPr>
      </w:pPr>
    </w:p>
    <w:p w14:paraId="2BB94659" w14:textId="77777777" w:rsidR="00D724CC" w:rsidRDefault="00ED662A" w:rsidP="004609C4">
      <w:pPr>
        <w:pStyle w:val="Heading1"/>
        <w:spacing w:line="480" w:lineRule="auto"/>
        <w:rPr>
          <w:rFonts w:ascii="Times New Roman" w:hAnsi="Times New Roman"/>
          <w:szCs w:val="24"/>
        </w:rPr>
      </w:pPr>
      <w:bookmarkStart w:id="23" w:name="_Toc238290069"/>
      <w:r w:rsidRPr="004609C4">
        <w:rPr>
          <w:rFonts w:ascii="Times New Roman" w:hAnsi="Times New Roman"/>
          <w:szCs w:val="24"/>
        </w:rPr>
        <w:t>Current IT Environment</w:t>
      </w:r>
      <w:bookmarkEnd w:id="23"/>
    </w:p>
    <w:p w14:paraId="4E21F673" w14:textId="77777777" w:rsidR="002E2DCA" w:rsidRPr="002E2DCA" w:rsidRDefault="002E2DCA" w:rsidP="002E2DCA">
      <w:pPr>
        <w:spacing w:line="480" w:lineRule="auto"/>
        <w:rPr>
          <w:sz w:val="24"/>
          <w:szCs w:val="24"/>
        </w:rPr>
      </w:pPr>
      <w:r w:rsidRPr="002E2DCA">
        <w:rPr>
          <w:sz w:val="24"/>
          <w:szCs w:val="24"/>
        </w:rPr>
        <w:t>The current IT environment at Fire of God International Church is limited in terms of both hardware and software capabilities. The church primarily relies on outdated equipment and manual administrative processes, which create inefficiencies and hinder overall operational effectiveness. This section evaluates the hardware, software, IT skills of staff and volunteers, and financial investment in IT infrastructure.</w:t>
      </w:r>
    </w:p>
    <w:p w14:paraId="0562BDA5" w14:textId="77777777" w:rsidR="002E2DCA" w:rsidRPr="002E2DCA" w:rsidRDefault="002E2DCA" w:rsidP="002E2DCA">
      <w:pPr>
        <w:spacing w:line="480" w:lineRule="auto"/>
        <w:rPr>
          <w:sz w:val="24"/>
          <w:szCs w:val="24"/>
        </w:rPr>
      </w:pPr>
    </w:p>
    <w:p w14:paraId="7DCCA091" w14:textId="77777777" w:rsidR="00D724CC" w:rsidRPr="004609C4" w:rsidRDefault="00ED662A" w:rsidP="004609C4">
      <w:pPr>
        <w:pStyle w:val="Heading2"/>
        <w:spacing w:line="480" w:lineRule="auto"/>
        <w:rPr>
          <w:rFonts w:ascii="Times New Roman" w:hAnsi="Times New Roman"/>
          <w:sz w:val="24"/>
          <w:szCs w:val="24"/>
        </w:rPr>
      </w:pPr>
      <w:bookmarkStart w:id="24" w:name="_Toc238290070"/>
      <w:r w:rsidRPr="004609C4">
        <w:rPr>
          <w:rFonts w:ascii="Times New Roman" w:hAnsi="Times New Roman"/>
          <w:sz w:val="24"/>
          <w:szCs w:val="24"/>
        </w:rPr>
        <w:t>Hardware</w:t>
      </w:r>
      <w:bookmarkEnd w:id="24"/>
    </w:p>
    <w:p w14:paraId="481CC88A" w14:textId="77777777" w:rsidR="002E2DCA" w:rsidRPr="002E2DCA" w:rsidRDefault="002E2DCA" w:rsidP="002E2DCA">
      <w:pPr>
        <w:spacing w:line="480" w:lineRule="auto"/>
        <w:rPr>
          <w:sz w:val="24"/>
          <w:szCs w:val="24"/>
        </w:rPr>
      </w:pPr>
      <w:r w:rsidRPr="002E2DCA">
        <w:rPr>
          <w:sz w:val="24"/>
          <w:szCs w:val="24"/>
        </w:rPr>
        <w:t>Fire of God International Church has minimal hardware resources to support its daily activities. The existing hardware includes:</w:t>
      </w:r>
    </w:p>
    <w:p w14:paraId="13462C27" w14:textId="77777777" w:rsidR="002E2DCA" w:rsidRPr="002E2DCA" w:rsidRDefault="002E2DCA" w:rsidP="00736DD4">
      <w:pPr>
        <w:numPr>
          <w:ilvl w:val="0"/>
          <w:numId w:val="24"/>
        </w:numPr>
        <w:spacing w:line="480" w:lineRule="auto"/>
        <w:rPr>
          <w:sz w:val="24"/>
          <w:szCs w:val="24"/>
        </w:rPr>
      </w:pPr>
      <w:r w:rsidRPr="002E2DCA">
        <w:rPr>
          <w:b/>
          <w:bCs/>
          <w:sz w:val="24"/>
          <w:szCs w:val="24"/>
        </w:rPr>
        <w:t>Two Desktop Computers:</w:t>
      </w:r>
      <w:r w:rsidRPr="002E2DCA">
        <w:rPr>
          <w:sz w:val="24"/>
          <w:szCs w:val="24"/>
        </w:rPr>
        <w:t xml:space="preserve"> Used for administrative tasks such as financial tracking, </w:t>
      </w:r>
      <w:r w:rsidRPr="002E2DCA">
        <w:rPr>
          <w:sz w:val="24"/>
          <w:szCs w:val="24"/>
        </w:rPr>
        <w:lastRenderedPageBreak/>
        <w:t>member registration, and documentation. These computers are slow due to outdated processors and limited memory capacity.</w:t>
      </w:r>
    </w:p>
    <w:p w14:paraId="06189BBA" w14:textId="77777777" w:rsidR="002E2DCA" w:rsidRPr="002E2DCA" w:rsidRDefault="002E2DCA" w:rsidP="00736DD4">
      <w:pPr>
        <w:numPr>
          <w:ilvl w:val="0"/>
          <w:numId w:val="24"/>
        </w:numPr>
        <w:spacing w:line="480" w:lineRule="auto"/>
        <w:rPr>
          <w:sz w:val="24"/>
          <w:szCs w:val="24"/>
        </w:rPr>
      </w:pPr>
      <w:r w:rsidRPr="002E2DCA">
        <w:rPr>
          <w:b/>
          <w:bCs/>
          <w:sz w:val="24"/>
          <w:szCs w:val="24"/>
        </w:rPr>
        <w:t>One Laptop:</w:t>
      </w:r>
      <w:r w:rsidRPr="002E2DCA">
        <w:rPr>
          <w:sz w:val="24"/>
          <w:szCs w:val="24"/>
        </w:rPr>
        <w:t xml:space="preserve"> Primarily used by church leaders for sermon preparation, PowerPoint presentations, and online research. The device is shared among multiple users, increasing wear and tear.</w:t>
      </w:r>
    </w:p>
    <w:p w14:paraId="791AF3F3" w14:textId="77777777" w:rsidR="002E2DCA" w:rsidRPr="002E2DCA" w:rsidRDefault="002E2DCA" w:rsidP="00736DD4">
      <w:pPr>
        <w:numPr>
          <w:ilvl w:val="0"/>
          <w:numId w:val="24"/>
        </w:numPr>
        <w:spacing w:line="480" w:lineRule="auto"/>
        <w:rPr>
          <w:sz w:val="24"/>
          <w:szCs w:val="24"/>
        </w:rPr>
      </w:pPr>
      <w:r w:rsidRPr="002E2DCA">
        <w:rPr>
          <w:b/>
          <w:bCs/>
          <w:sz w:val="24"/>
          <w:szCs w:val="24"/>
        </w:rPr>
        <w:t>Two Televisions:</w:t>
      </w:r>
      <w:r w:rsidRPr="002E2DCA">
        <w:rPr>
          <w:sz w:val="24"/>
          <w:szCs w:val="24"/>
        </w:rPr>
        <w:t xml:space="preserve"> Used for displaying Bible verses, announcements, and church presentations during services.</w:t>
      </w:r>
    </w:p>
    <w:p w14:paraId="1A0DB920" w14:textId="77777777" w:rsidR="002E2DCA" w:rsidRPr="002E2DCA" w:rsidRDefault="002E2DCA" w:rsidP="00736DD4">
      <w:pPr>
        <w:numPr>
          <w:ilvl w:val="0"/>
          <w:numId w:val="24"/>
        </w:numPr>
        <w:spacing w:line="480" w:lineRule="auto"/>
        <w:rPr>
          <w:sz w:val="24"/>
          <w:szCs w:val="24"/>
        </w:rPr>
      </w:pPr>
      <w:r w:rsidRPr="002E2DCA">
        <w:rPr>
          <w:b/>
          <w:bCs/>
          <w:sz w:val="24"/>
          <w:szCs w:val="24"/>
        </w:rPr>
        <w:t>One Printer:</w:t>
      </w:r>
      <w:r w:rsidRPr="002E2DCA">
        <w:rPr>
          <w:sz w:val="24"/>
          <w:szCs w:val="24"/>
        </w:rPr>
        <w:t xml:space="preserve"> A basic inkjet printer for printing church bulletins, financial statements, and other essential documents. Due to high ink costs, printing is done sparingly.</w:t>
      </w:r>
    </w:p>
    <w:p w14:paraId="1B83C03E" w14:textId="77777777" w:rsidR="002E2DCA" w:rsidRPr="002E2DCA" w:rsidRDefault="002E2DCA" w:rsidP="00736DD4">
      <w:pPr>
        <w:numPr>
          <w:ilvl w:val="0"/>
          <w:numId w:val="24"/>
        </w:numPr>
        <w:spacing w:line="480" w:lineRule="auto"/>
        <w:rPr>
          <w:sz w:val="24"/>
          <w:szCs w:val="24"/>
        </w:rPr>
      </w:pPr>
      <w:r w:rsidRPr="002E2DCA">
        <w:rPr>
          <w:b/>
          <w:bCs/>
          <w:sz w:val="24"/>
          <w:szCs w:val="24"/>
        </w:rPr>
        <w:t>Basic Audio Equipment:</w:t>
      </w:r>
      <w:r w:rsidRPr="002E2DCA">
        <w:rPr>
          <w:sz w:val="24"/>
          <w:szCs w:val="24"/>
        </w:rPr>
        <w:t xml:space="preserve"> Includes microphones, speakers, and a mixer used for worship services. These devices are not integrated into a digital system, requiring manual setup for each service.</w:t>
      </w:r>
    </w:p>
    <w:p w14:paraId="2872C62B" w14:textId="77777777" w:rsidR="002E2DCA" w:rsidRPr="002E2DCA" w:rsidRDefault="002E2DCA" w:rsidP="00736DD4">
      <w:pPr>
        <w:numPr>
          <w:ilvl w:val="0"/>
          <w:numId w:val="24"/>
        </w:numPr>
        <w:spacing w:line="480" w:lineRule="auto"/>
        <w:rPr>
          <w:sz w:val="24"/>
          <w:szCs w:val="24"/>
        </w:rPr>
      </w:pPr>
      <w:r w:rsidRPr="002E2DCA">
        <w:rPr>
          <w:b/>
          <w:bCs/>
          <w:sz w:val="24"/>
          <w:szCs w:val="24"/>
        </w:rPr>
        <w:t>Networking Equipment:</w:t>
      </w:r>
      <w:r w:rsidRPr="002E2DCA">
        <w:rPr>
          <w:sz w:val="24"/>
          <w:szCs w:val="24"/>
        </w:rPr>
        <w:t xml:space="preserve"> A single Wi-Fi router provides internet access within the church premises, but the connection is weak in certain areas. The church does not have any networking switches or firewalls for enhanced security.</w:t>
      </w:r>
    </w:p>
    <w:p w14:paraId="56292993" w14:textId="77777777" w:rsidR="002E2DCA" w:rsidRPr="002E2DCA" w:rsidRDefault="002E2DCA" w:rsidP="00087ADC">
      <w:pPr>
        <w:spacing w:line="480" w:lineRule="auto"/>
        <w:ind w:left="720"/>
        <w:rPr>
          <w:b/>
          <w:bCs/>
          <w:sz w:val="24"/>
          <w:szCs w:val="24"/>
        </w:rPr>
      </w:pPr>
      <w:r w:rsidRPr="002E2DCA">
        <w:rPr>
          <w:b/>
          <w:bCs/>
          <w:sz w:val="24"/>
          <w:szCs w:val="24"/>
        </w:rPr>
        <w:t>Challenges and Limitations:</w:t>
      </w:r>
    </w:p>
    <w:p w14:paraId="042CD0F6" w14:textId="77777777" w:rsidR="002E2DCA" w:rsidRPr="002E2DCA" w:rsidRDefault="002E2DCA" w:rsidP="00736DD4">
      <w:pPr>
        <w:numPr>
          <w:ilvl w:val="0"/>
          <w:numId w:val="25"/>
        </w:numPr>
        <w:spacing w:line="480" w:lineRule="auto"/>
        <w:rPr>
          <w:sz w:val="24"/>
          <w:szCs w:val="24"/>
        </w:rPr>
      </w:pPr>
      <w:r w:rsidRPr="002E2DCA">
        <w:rPr>
          <w:sz w:val="24"/>
          <w:szCs w:val="24"/>
        </w:rPr>
        <w:t>Outdated computers struggle with basic tasks and lack security updates.</w:t>
      </w:r>
    </w:p>
    <w:p w14:paraId="465917B4" w14:textId="77777777" w:rsidR="002E2DCA" w:rsidRPr="002E2DCA" w:rsidRDefault="002E2DCA" w:rsidP="00736DD4">
      <w:pPr>
        <w:numPr>
          <w:ilvl w:val="0"/>
          <w:numId w:val="25"/>
        </w:numPr>
        <w:spacing w:line="480" w:lineRule="auto"/>
        <w:rPr>
          <w:sz w:val="24"/>
          <w:szCs w:val="24"/>
        </w:rPr>
      </w:pPr>
      <w:r w:rsidRPr="002E2DCA">
        <w:rPr>
          <w:sz w:val="24"/>
          <w:szCs w:val="24"/>
        </w:rPr>
        <w:t>No backup systems exist to store critical church data.</w:t>
      </w:r>
    </w:p>
    <w:p w14:paraId="62EF1FEB" w14:textId="77777777" w:rsidR="002E2DCA" w:rsidRPr="002E2DCA" w:rsidRDefault="002E2DCA" w:rsidP="00736DD4">
      <w:pPr>
        <w:numPr>
          <w:ilvl w:val="0"/>
          <w:numId w:val="25"/>
        </w:numPr>
        <w:spacing w:line="480" w:lineRule="auto"/>
        <w:rPr>
          <w:sz w:val="24"/>
          <w:szCs w:val="24"/>
        </w:rPr>
      </w:pPr>
      <w:r w:rsidRPr="002E2DCA">
        <w:rPr>
          <w:sz w:val="24"/>
          <w:szCs w:val="24"/>
        </w:rPr>
        <w:t>Internet connectivity issues lead to frequent disruptions in online activities.</w:t>
      </w:r>
    </w:p>
    <w:p w14:paraId="0AA857CF" w14:textId="77777777" w:rsidR="002E2DCA" w:rsidRPr="002E2DCA" w:rsidRDefault="002E2DCA" w:rsidP="00736DD4">
      <w:pPr>
        <w:numPr>
          <w:ilvl w:val="0"/>
          <w:numId w:val="25"/>
        </w:numPr>
        <w:spacing w:line="480" w:lineRule="auto"/>
        <w:rPr>
          <w:sz w:val="24"/>
          <w:szCs w:val="24"/>
        </w:rPr>
      </w:pPr>
      <w:r w:rsidRPr="002E2DCA">
        <w:rPr>
          <w:sz w:val="24"/>
          <w:szCs w:val="24"/>
        </w:rPr>
        <w:t>The absence of a digital projection system limits dynamic content sharing during services.</w:t>
      </w:r>
    </w:p>
    <w:p w14:paraId="6F9D7E6D" w14:textId="77777777" w:rsidR="00984D58" w:rsidRPr="004609C4" w:rsidRDefault="00984D58" w:rsidP="004609C4">
      <w:pPr>
        <w:spacing w:line="480" w:lineRule="auto"/>
        <w:rPr>
          <w:sz w:val="24"/>
          <w:szCs w:val="24"/>
        </w:rPr>
      </w:pPr>
    </w:p>
    <w:p w14:paraId="2E38CB85" w14:textId="77777777" w:rsidR="00ED662A" w:rsidRPr="004609C4" w:rsidRDefault="00ED662A" w:rsidP="004609C4">
      <w:pPr>
        <w:pStyle w:val="Heading2"/>
        <w:spacing w:line="480" w:lineRule="auto"/>
        <w:rPr>
          <w:rFonts w:ascii="Times New Roman" w:hAnsi="Times New Roman"/>
          <w:sz w:val="24"/>
          <w:szCs w:val="24"/>
        </w:rPr>
      </w:pPr>
      <w:bookmarkStart w:id="25" w:name="_Toc238290071"/>
      <w:r w:rsidRPr="004609C4">
        <w:rPr>
          <w:rFonts w:ascii="Times New Roman" w:hAnsi="Times New Roman"/>
          <w:sz w:val="24"/>
          <w:szCs w:val="24"/>
        </w:rPr>
        <w:lastRenderedPageBreak/>
        <w:t>Software</w:t>
      </w:r>
      <w:bookmarkEnd w:id="25"/>
    </w:p>
    <w:p w14:paraId="26DDA7DD" w14:textId="77777777" w:rsidR="002E2DCA" w:rsidRPr="002E2DCA" w:rsidRDefault="002E2DCA" w:rsidP="002E2DCA">
      <w:pPr>
        <w:spacing w:line="480" w:lineRule="auto"/>
        <w:rPr>
          <w:sz w:val="24"/>
          <w:szCs w:val="24"/>
        </w:rPr>
      </w:pPr>
      <w:r w:rsidRPr="002E2DCA">
        <w:rPr>
          <w:sz w:val="24"/>
          <w:szCs w:val="24"/>
        </w:rPr>
        <w:t>The software infrastructure of Fire of God International Church is very basic and lacks any dedicated church management systems.</w:t>
      </w:r>
    </w:p>
    <w:p w14:paraId="207D85AE" w14:textId="77777777" w:rsidR="002E2DCA" w:rsidRPr="002E2DCA" w:rsidRDefault="002E2DCA" w:rsidP="00736DD4">
      <w:pPr>
        <w:numPr>
          <w:ilvl w:val="0"/>
          <w:numId w:val="26"/>
        </w:numPr>
        <w:spacing w:line="480" w:lineRule="auto"/>
        <w:rPr>
          <w:sz w:val="24"/>
          <w:szCs w:val="24"/>
        </w:rPr>
      </w:pPr>
      <w:r w:rsidRPr="002E2DCA">
        <w:rPr>
          <w:b/>
          <w:bCs/>
          <w:sz w:val="24"/>
          <w:szCs w:val="24"/>
        </w:rPr>
        <w:t>Microsoft Office Suite:</w:t>
      </w:r>
      <w:r w:rsidRPr="002E2DCA">
        <w:rPr>
          <w:sz w:val="24"/>
          <w:szCs w:val="24"/>
        </w:rPr>
        <w:t xml:space="preserve"> Used for creating documents, spreadsheets, and presentations.</w:t>
      </w:r>
    </w:p>
    <w:p w14:paraId="0A7E2720" w14:textId="77777777" w:rsidR="002E2DCA" w:rsidRPr="002E2DCA" w:rsidRDefault="002E2DCA" w:rsidP="00736DD4">
      <w:pPr>
        <w:numPr>
          <w:ilvl w:val="0"/>
          <w:numId w:val="26"/>
        </w:numPr>
        <w:spacing w:line="480" w:lineRule="auto"/>
        <w:rPr>
          <w:sz w:val="24"/>
          <w:szCs w:val="24"/>
        </w:rPr>
      </w:pPr>
      <w:r w:rsidRPr="002E2DCA">
        <w:rPr>
          <w:b/>
          <w:bCs/>
          <w:sz w:val="24"/>
          <w:szCs w:val="24"/>
        </w:rPr>
        <w:t>Google Drive &amp; Gmail:</w:t>
      </w:r>
      <w:r w:rsidRPr="002E2DCA">
        <w:rPr>
          <w:sz w:val="24"/>
          <w:szCs w:val="24"/>
        </w:rPr>
        <w:t xml:space="preserve"> Employed for file storage, communication, and collaboration. There is no structured cloud storage system for organizing church data.</w:t>
      </w:r>
    </w:p>
    <w:p w14:paraId="24AFB1F8" w14:textId="77777777" w:rsidR="002E2DCA" w:rsidRPr="002E2DCA" w:rsidRDefault="002E2DCA" w:rsidP="00736DD4">
      <w:pPr>
        <w:numPr>
          <w:ilvl w:val="0"/>
          <w:numId w:val="26"/>
        </w:numPr>
        <w:spacing w:line="480" w:lineRule="auto"/>
        <w:rPr>
          <w:sz w:val="24"/>
          <w:szCs w:val="24"/>
        </w:rPr>
      </w:pPr>
      <w:r w:rsidRPr="002E2DCA">
        <w:rPr>
          <w:b/>
          <w:bCs/>
          <w:sz w:val="24"/>
          <w:szCs w:val="24"/>
        </w:rPr>
        <w:t>Accounting Software:</w:t>
      </w:r>
      <w:r w:rsidRPr="002E2DCA">
        <w:rPr>
          <w:sz w:val="24"/>
          <w:szCs w:val="24"/>
        </w:rPr>
        <w:t xml:space="preserve"> None; financial records are manually tracked in Excel spreadsheets.</w:t>
      </w:r>
    </w:p>
    <w:p w14:paraId="034B4B8B" w14:textId="77777777" w:rsidR="002E2DCA" w:rsidRPr="002E2DCA" w:rsidRDefault="002E2DCA" w:rsidP="00736DD4">
      <w:pPr>
        <w:numPr>
          <w:ilvl w:val="0"/>
          <w:numId w:val="26"/>
        </w:numPr>
        <w:spacing w:line="480" w:lineRule="auto"/>
        <w:rPr>
          <w:sz w:val="24"/>
          <w:szCs w:val="24"/>
        </w:rPr>
      </w:pPr>
      <w:r w:rsidRPr="002E2DCA">
        <w:rPr>
          <w:b/>
          <w:bCs/>
          <w:sz w:val="24"/>
          <w:szCs w:val="24"/>
        </w:rPr>
        <w:t>No Church Management Software (</w:t>
      </w:r>
      <w:proofErr w:type="spellStart"/>
      <w:r w:rsidRPr="002E2DCA">
        <w:rPr>
          <w:b/>
          <w:bCs/>
          <w:sz w:val="24"/>
          <w:szCs w:val="24"/>
        </w:rPr>
        <w:t>ChMS</w:t>
      </w:r>
      <w:proofErr w:type="spellEnd"/>
      <w:r w:rsidRPr="002E2DCA">
        <w:rPr>
          <w:b/>
          <w:bCs/>
          <w:sz w:val="24"/>
          <w:szCs w:val="24"/>
        </w:rPr>
        <w:t>):</w:t>
      </w:r>
      <w:r w:rsidRPr="002E2DCA">
        <w:rPr>
          <w:sz w:val="24"/>
          <w:szCs w:val="24"/>
        </w:rPr>
        <w:t xml:space="preserve"> Membership data, attendance records, and volunteer schedules are maintained manually.</w:t>
      </w:r>
    </w:p>
    <w:p w14:paraId="7A9DBBCE" w14:textId="77777777" w:rsidR="002E2DCA" w:rsidRPr="002E2DCA" w:rsidRDefault="002E2DCA" w:rsidP="00736DD4">
      <w:pPr>
        <w:numPr>
          <w:ilvl w:val="0"/>
          <w:numId w:val="26"/>
        </w:numPr>
        <w:spacing w:line="480" w:lineRule="auto"/>
        <w:rPr>
          <w:sz w:val="24"/>
          <w:szCs w:val="24"/>
        </w:rPr>
      </w:pPr>
      <w:r w:rsidRPr="002E2DCA">
        <w:rPr>
          <w:b/>
          <w:bCs/>
          <w:sz w:val="24"/>
          <w:szCs w:val="24"/>
        </w:rPr>
        <w:t>No Security Software:</w:t>
      </w:r>
      <w:r w:rsidRPr="002E2DCA">
        <w:rPr>
          <w:sz w:val="24"/>
          <w:szCs w:val="24"/>
        </w:rPr>
        <w:t xml:space="preserve"> There is no antivirus, firewall, or encryption software installed on any devices.</w:t>
      </w:r>
    </w:p>
    <w:p w14:paraId="103AC367" w14:textId="77777777" w:rsidR="002E2DCA" w:rsidRPr="002E2DCA" w:rsidRDefault="002E2DCA" w:rsidP="00C77532">
      <w:pPr>
        <w:spacing w:line="480" w:lineRule="auto"/>
        <w:ind w:left="720"/>
        <w:rPr>
          <w:b/>
          <w:bCs/>
          <w:sz w:val="24"/>
          <w:szCs w:val="24"/>
        </w:rPr>
      </w:pPr>
      <w:r w:rsidRPr="002E2DCA">
        <w:rPr>
          <w:b/>
          <w:bCs/>
          <w:sz w:val="24"/>
          <w:szCs w:val="24"/>
        </w:rPr>
        <w:t>Challenges and Limitations:</w:t>
      </w:r>
    </w:p>
    <w:p w14:paraId="396710AC" w14:textId="77777777" w:rsidR="002E2DCA" w:rsidRPr="002E2DCA" w:rsidRDefault="002E2DCA" w:rsidP="00736DD4">
      <w:pPr>
        <w:numPr>
          <w:ilvl w:val="0"/>
          <w:numId w:val="27"/>
        </w:numPr>
        <w:spacing w:line="480" w:lineRule="auto"/>
        <w:rPr>
          <w:sz w:val="24"/>
          <w:szCs w:val="24"/>
        </w:rPr>
      </w:pPr>
      <w:r w:rsidRPr="002E2DCA">
        <w:rPr>
          <w:sz w:val="24"/>
          <w:szCs w:val="24"/>
        </w:rPr>
        <w:t xml:space="preserve">High risk of </w:t>
      </w:r>
      <w:r w:rsidRPr="002E2DCA">
        <w:rPr>
          <w:b/>
          <w:bCs/>
          <w:sz w:val="24"/>
          <w:szCs w:val="24"/>
        </w:rPr>
        <w:t>data loss</w:t>
      </w:r>
      <w:r w:rsidRPr="002E2DCA">
        <w:rPr>
          <w:sz w:val="24"/>
          <w:szCs w:val="24"/>
        </w:rPr>
        <w:t xml:space="preserve"> due to the lack of automated backup solutions.</w:t>
      </w:r>
    </w:p>
    <w:p w14:paraId="41F7708C" w14:textId="77777777" w:rsidR="002E2DCA" w:rsidRPr="002E2DCA" w:rsidRDefault="002E2DCA" w:rsidP="00736DD4">
      <w:pPr>
        <w:numPr>
          <w:ilvl w:val="0"/>
          <w:numId w:val="27"/>
        </w:numPr>
        <w:spacing w:line="480" w:lineRule="auto"/>
        <w:rPr>
          <w:sz w:val="24"/>
          <w:szCs w:val="24"/>
        </w:rPr>
      </w:pPr>
      <w:r w:rsidRPr="002E2DCA">
        <w:rPr>
          <w:sz w:val="24"/>
          <w:szCs w:val="24"/>
        </w:rPr>
        <w:t xml:space="preserve">Manual record-keeping increases the chance of </w:t>
      </w:r>
      <w:r w:rsidRPr="002E2DCA">
        <w:rPr>
          <w:b/>
          <w:bCs/>
          <w:sz w:val="24"/>
          <w:szCs w:val="24"/>
        </w:rPr>
        <w:t>human error</w:t>
      </w:r>
      <w:r w:rsidRPr="002E2DCA">
        <w:rPr>
          <w:sz w:val="24"/>
          <w:szCs w:val="24"/>
        </w:rPr>
        <w:t xml:space="preserve"> and inefficiencies.</w:t>
      </w:r>
    </w:p>
    <w:p w14:paraId="4CA59170" w14:textId="77777777" w:rsidR="002E2DCA" w:rsidRPr="002E2DCA" w:rsidRDefault="002E2DCA" w:rsidP="00736DD4">
      <w:pPr>
        <w:numPr>
          <w:ilvl w:val="0"/>
          <w:numId w:val="27"/>
        </w:numPr>
        <w:spacing w:line="480" w:lineRule="auto"/>
        <w:rPr>
          <w:sz w:val="24"/>
          <w:szCs w:val="24"/>
        </w:rPr>
      </w:pPr>
      <w:r w:rsidRPr="002E2DCA">
        <w:rPr>
          <w:sz w:val="24"/>
          <w:szCs w:val="24"/>
        </w:rPr>
        <w:t xml:space="preserve">No central system for </w:t>
      </w:r>
      <w:r w:rsidRPr="002E2DCA">
        <w:rPr>
          <w:b/>
          <w:bCs/>
          <w:sz w:val="24"/>
          <w:szCs w:val="24"/>
        </w:rPr>
        <w:t>managing member engagement</w:t>
      </w:r>
      <w:r w:rsidRPr="002E2DCA">
        <w:rPr>
          <w:sz w:val="24"/>
          <w:szCs w:val="24"/>
        </w:rPr>
        <w:t>, donations, or volunteer coordination.</w:t>
      </w:r>
    </w:p>
    <w:p w14:paraId="06C942B8" w14:textId="77777777" w:rsidR="002E2DCA" w:rsidRPr="002E2DCA" w:rsidRDefault="002E2DCA" w:rsidP="00736DD4">
      <w:pPr>
        <w:numPr>
          <w:ilvl w:val="0"/>
          <w:numId w:val="27"/>
        </w:numPr>
        <w:spacing w:line="480" w:lineRule="auto"/>
        <w:rPr>
          <w:sz w:val="24"/>
          <w:szCs w:val="24"/>
        </w:rPr>
      </w:pPr>
      <w:r w:rsidRPr="002E2DCA">
        <w:rPr>
          <w:sz w:val="24"/>
          <w:szCs w:val="24"/>
        </w:rPr>
        <w:t>Lack of cybersecurity measures leaves the church vulnerable to data breaches.</w:t>
      </w:r>
    </w:p>
    <w:p w14:paraId="5BC4239E" w14:textId="77777777" w:rsidR="00984D58" w:rsidRPr="004609C4" w:rsidRDefault="00984D58" w:rsidP="004609C4">
      <w:pPr>
        <w:spacing w:line="480" w:lineRule="auto"/>
        <w:rPr>
          <w:sz w:val="24"/>
          <w:szCs w:val="24"/>
        </w:rPr>
      </w:pPr>
    </w:p>
    <w:p w14:paraId="53E47612" w14:textId="77777777" w:rsidR="00ED662A" w:rsidRPr="004609C4" w:rsidRDefault="00ED662A" w:rsidP="004609C4">
      <w:pPr>
        <w:pStyle w:val="Heading2"/>
        <w:spacing w:line="480" w:lineRule="auto"/>
        <w:rPr>
          <w:rFonts w:ascii="Times New Roman" w:hAnsi="Times New Roman"/>
          <w:sz w:val="24"/>
          <w:szCs w:val="24"/>
        </w:rPr>
      </w:pPr>
      <w:bookmarkStart w:id="26" w:name="_Toc238290072"/>
      <w:r w:rsidRPr="004609C4">
        <w:rPr>
          <w:rFonts w:ascii="Times New Roman" w:hAnsi="Times New Roman"/>
          <w:sz w:val="24"/>
          <w:szCs w:val="24"/>
        </w:rPr>
        <w:t>Staff IT Skills/Training</w:t>
      </w:r>
      <w:bookmarkEnd w:id="26"/>
    </w:p>
    <w:p w14:paraId="16C5E335" w14:textId="77777777" w:rsidR="002E2DCA" w:rsidRPr="002E2DCA" w:rsidRDefault="002E2DCA" w:rsidP="002E2DCA">
      <w:pPr>
        <w:spacing w:line="480" w:lineRule="auto"/>
        <w:rPr>
          <w:sz w:val="24"/>
          <w:szCs w:val="24"/>
        </w:rPr>
      </w:pPr>
      <w:r w:rsidRPr="002E2DCA">
        <w:rPr>
          <w:sz w:val="24"/>
          <w:szCs w:val="24"/>
        </w:rPr>
        <w:t>Currently, Fire of God International Church does not have a dedicated IT staff. The administrative team and volunteers manage IT tasks without formal training.</w:t>
      </w:r>
    </w:p>
    <w:p w14:paraId="40AA2492" w14:textId="77777777" w:rsidR="002E2DCA" w:rsidRPr="002E2DCA" w:rsidRDefault="002E2DCA" w:rsidP="00736DD4">
      <w:pPr>
        <w:numPr>
          <w:ilvl w:val="0"/>
          <w:numId w:val="28"/>
        </w:numPr>
        <w:spacing w:line="480" w:lineRule="auto"/>
        <w:rPr>
          <w:sz w:val="24"/>
          <w:szCs w:val="24"/>
        </w:rPr>
      </w:pPr>
      <w:r w:rsidRPr="002E2DCA">
        <w:rPr>
          <w:b/>
          <w:bCs/>
          <w:sz w:val="24"/>
          <w:szCs w:val="24"/>
        </w:rPr>
        <w:t>Administrative Staff:</w:t>
      </w:r>
      <w:r w:rsidRPr="002E2DCA">
        <w:rPr>
          <w:sz w:val="24"/>
          <w:szCs w:val="24"/>
        </w:rPr>
        <w:t xml:space="preserve"> Have basic proficiency in Microsoft Office but lack knowledge in </w:t>
      </w:r>
      <w:r w:rsidRPr="002E2DCA">
        <w:rPr>
          <w:sz w:val="24"/>
          <w:szCs w:val="24"/>
        </w:rPr>
        <w:lastRenderedPageBreak/>
        <w:t>IT security, data management, and troubleshooting.</w:t>
      </w:r>
    </w:p>
    <w:p w14:paraId="5A49D758" w14:textId="77777777" w:rsidR="002E2DCA" w:rsidRPr="002E2DCA" w:rsidRDefault="002E2DCA" w:rsidP="00736DD4">
      <w:pPr>
        <w:numPr>
          <w:ilvl w:val="0"/>
          <w:numId w:val="28"/>
        </w:numPr>
        <w:spacing w:line="480" w:lineRule="auto"/>
        <w:rPr>
          <w:sz w:val="24"/>
          <w:szCs w:val="24"/>
        </w:rPr>
      </w:pPr>
      <w:r w:rsidRPr="002E2DCA">
        <w:rPr>
          <w:b/>
          <w:bCs/>
          <w:sz w:val="24"/>
          <w:szCs w:val="24"/>
        </w:rPr>
        <w:t>Volunteers:</w:t>
      </w:r>
      <w:r w:rsidRPr="002E2DCA">
        <w:rPr>
          <w:sz w:val="24"/>
          <w:szCs w:val="24"/>
        </w:rPr>
        <w:t xml:space="preserve"> Some volunteers help with setting up audio systems and social media management, but there is no structured IT training program.</w:t>
      </w:r>
    </w:p>
    <w:p w14:paraId="5DD730CB" w14:textId="77777777" w:rsidR="002E2DCA" w:rsidRPr="002E2DCA" w:rsidRDefault="002E2DCA" w:rsidP="00736DD4">
      <w:pPr>
        <w:numPr>
          <w:ilvl w:val="0"/>
          <w:numId w:val="28"/>
        </w:numPr>
        <w:spacing w:line="480" w:lineRule="auto"/>
        <w:rPr>
          <w:sz w:val="24"/>
          <w:szCs w:val="24"/>
        </w:rPr>
      </w:pPr>
      <w:r w:rsidRPr="002E2DCA">
        <w:rPr>
          <w:b/>
          <w:bCs/>
          <w:sz w:val="24"/>
          <w:szCs w:val="24"/>
        </w:rPr>
        <w:t>Church Leadership:</w:t>
      </w:r>
      <w:r w:rsidRPr="002E2DCA">
        <w:rPr>
          <w:sz w:val="24"/>
          <w:szCs w:val="24"/>
        </w:rPr>
        <w:t xml:space="preserve"> Church leaders rely on external assistance for complex IT tasks, such as website updates or troubleshooting hardware issues.</w:t>
      </w:r>
    </w:p>
    <w:p w14:paraId="2377D62E" w14:textId="77777777" w:rsidR="002E2DCA" w:rsidRPr="002E2DCA" w:rsidRDefault="002E2DCA" w:rsidP="00164606">
      <w:pPr>
        <w:spacing w:line="480" w:lineRule="auto"/>
        <w:ind w:left="720"/>
        <w:rPr>
          <w:b/>
          <w:bCs/>
          <w:sz w:val="24"/>
          <w:szCs w:val="24"/>
        </w:rPr>
      </w:pPr>
      <w:r w:rsidRPr="002E2DCA">
        <w:rPr>
          <w:b/>
          <w:bCs/>
          <w:sz w:val="24"/>
          <w:szCs w:val="24"/>
        </w:rPr>
        <w:t>Challenges and Limitations:</w:t>
      </w:r>
    </w:p>
    <w:p w14:paraId="476074E8" w14:textId="77777777" w:rsidR="002E2DCA" w:rsidRPr="002E2DCA" w:rsidRDefault="002E2DCA" w:rsidP="00736DD4">
      <w:pPr>
        <w:numPr>
          <w:ilvl w:val="0"/>
          <w:numId w:val="29"/>
        </w:numPr>
        <w:spacing w:line="480" w:lineRule="auto"/>
        <w:rPr>
          <w:sz w:val="24"/>
          <w:szCs w:val="24"/>
        </w:rPr>
      </w:pPr>
      <w:r w:rsidRPr="002E2DCA">
        <w:rPr>
          <w:sz w:val="24"/>
          <w:szCs w:val="24"/>
        </w:rPr>
        <w:t xml:space="preserve">Lack of IT expertise results in </w:t>
      </w:r>
      <w:r w:rsidRPr="002E2DCA">
        <w:rPr>
          <w:b/>
          <w:bCs/>
          <w:sz w:val="24"/>
          <w:szCs w:val="24"/>
        </w:rPr>
        <w:t>inefficient system management and frequent downtime</w:t>
      </w:r>
      <w:r w:rsidRPr="002E2DCA">
        <w:rPr>
          <w:sz w:val="24"/>
          <w:szCs w:val="24"/>
        </w:rPr>
        <w:t>.</w:t>
      </w:r>
    </w:p>
    <w:p w14:paraId="5A71CC16" w14:textId="77777777" w:rsidR="002E2DCA" w:rsidRPr="002E2DCA" w:rsidRDefault="002E2DCA" w:rsidP="00736DD4">
      <w:pPr>
        <w:numPr>
          <w:ilvl w:val="0"/>
          <w:numId w:val="29"/>
        </w:numPr>
        <w:spacing w:line="480" w:lineRule="auto"/>
        <w:rPr>
          <w:sz w:val="24"/>
          <w:szCs w:val="24"/>
        </w:rPr>
      </w:pPr>
      <w:r w:rsidRPr="002E2DCA">
        <w:rPr>
          <w:sz w:val="24"/>
          <w:szCs w:val="24"/>
        </w:rPr>
        <w:t xml:space="preserve">Volunteers do not receive </w:t>
      </w:r>
      <w:r w:rsidRPr="002E2DCA">
        <w:rPr>
          <w:b/>
          <w:bCs/>
          <w:sz w:val="24"/>
          <w:szCs w:val="24"/>
        </w:rPr>
        <w:t>consistent IT training</w:t>
      </w:r>
      <w:r w:rsidRPr="002E2DCA">
        <w:rPr>
          <w:sz w:val="24"/>
          <w:szCs w:val="24"/>
        </w:rPr>
        <w:t>, leading to inconsistent practices.</w:t>
      </w:r>
    </w:p>
    <w:p w14:paraId="5AAF3FBB" w14:textId="77777777" w:rsidR="002E2DCA" w:rsidRPr="002E2DCA" w:rsidRDefault="002E2DCA" w:rsidP="00736DD4">
      <w:pPr>
        <w:numPr>
          <w:ilvl w:val="0"/>
          <w:numId w:val="29"/>
        </w:numPr>
        <w:spacing w:line="480" w:lineRule="auto"/>
        <w:rPr>
          <w:sz w:val="24"/>
          <w:szCs w:val="24"/>
        </w:rPr>
      </w:pPr>
      <w:r w:rsidRPr="002E2DCA">
        <w:rPr>
          <w:sz w:val="24"/>
          <w:szCs w:val="24"/>
        </w:rPr>
        <w:t xml:space="preserve">No dedicated personnel to handle </w:t>
      </w:r>
      <w:r w:rsidRPr="002E2DCA">
        <w:rPr>
          <w:b/>
          <w:bCs/>
          <w:sz w:val="24"/>
          <w:szCs w:val="24"/>
        </w:rPr>
        <w:t>IT security and infrastructure maintenance</w:t>
      </w:r>
      <w:r w:rsidRPr="002E2DCA">
        <w:rPr>
          <w:sz w:val="24"/>
          <w:szCs w:val="24"/>
        </w:rPr>
        <w:t>.</w:t>
      </w:r>
    </w:p>
    <w:p w14:paraId="102CDDAD" w14:textId="77777777" w:rsidR="002E2DCA" w:rsidRPr="002E2DCA" w:rsidRDefault="002E2DCA" w:rsidP="00736DD4">
      <w:pPr>
        <w:numPr>
          <w:ilvl w:val="0"/>
          <w:numId w:val="29"/>
        </w:numPr>
        <w:spacing w:line="480" w:lineRule="auto"/>
        <w:rPr>
          <w:sz w:val="24"/>
          <w:szCs w:val="24"/>
        </w:rPr>
      </w:pPr>
      <w:r w:rsidRPr="002E2DCA">
        <w:rPr>
          <w:sz w:val="24"/>
          <w:szCs w:val="24"/>
        </w:rPr>
        <w:t xml:space="preserve">IT troubleshooting is </w:t>
      </w:r>
      <w:r w:rsidRPr="002E2DCA">
        <w:rPr>
          <w:b/>
          <w:bCs/>
          <w:sz w:val="24"/>
          <w:szCs w:val="24"/>
        </w:rPr>
        <w:t>reactive rather than proactive</w:t>
      </w:r>
      <w:r w:rsidRPr="002E2DCA">
        <w:rPr>
          <w:sz w:val="24"/>
          <w:szCs w:val="24"/>
        </w:rPr>
        <w:t>, delaying problem resolution.</w:t>
      </w:r>
    </w:p>
    <w:p w14:paraId="0222A317" w14:textId="77777777" w:rsidR="00984D58" w:rsidRPr="004609C4" w:rsidRDefault="00984D58" w:rsidP="004609C4">
      <w:pPr>
        <w:spacing w:line="480" w:lineRule="auto"/>
        <w:rPr>
          <w:sz w:val="24"/>
          <w:szCs w:val="24"/>
        </w:rPr>
      </w:pPr>
    </w:p>
    <w:p w14:paraId="7E9278B0" w14:textId="77777777" w:rsidR="00C0721C" w:rsidRPr="004609C4" w:rsidRDefault="00C0721C" w:rsidP="004609C4">
      <w:pPr>
        <w:pStyle w:val="Heading2"/>
        <w:spacing w:line="480" w:lineRule="auto"/>
        <w:rPr>
          <w:rFonts w:ascii="Times New Roman" w:hAnsi="Times New Roman"/>
          <w:sz w:val="24"/>
          <w:szCs w:val="24"/>
        </w:rPr>
      </w:pPr>
      <w:bookmarkStart w:id="27" w:name="_Toc238290073"/>
      <w:r w:rsidRPr="004609C4">
        <w:rPr>
          <w:rFonts w:ascii="Times New Roman" w:hAnsi="Times New Roman"/>
          <w:sz w:val="24"/>
          <w:szCs w:val="24"/>
        </w:rPr>
        <w:t>IT Budgeting and Spending</w:t>
      </w:r>
      <w:bookmarkEnd w:id="27"/>
    </w:p>
    <w:p w14:paraId="15D30985" w14:textId="77777777" w:rsidR="002E2DCA" w:rsidRPr="002E2DCA" w:rsidRDefault="002E2DCA" w:rsidP="002E2DCA">
      <w:pPr>
        <w:pStyle w:val="BodyText"/>
        <w:spacing w:line="480" w:lineRule="auto"/>
        <w:rPr>
          <w:sz w:val="24"/>
          <w:szCs w:val="24"/>
        </w:rPr>
      </w:pPr>
      <w:r w:rsidRPr="002E2DCA">
        <w:rPr>
          <w:sz w:val="24"/>
          <w:szCs w:val="24"/>
        </w:rPr>
        <w:t>The church operates on a limited budget, with IT spending being a low priority compared to other operational costs. Currently, IT-related expenses include:</w:t>
      </w:r>
    </w:p>
    <w:p w14:paraId="5C20ED89" w14:textId="77777777" w:rsidR="002E2DCA" w:rsidRPr="002E2DCA" w:rsidRDefault="002E2DCA" w:rsidP="00736DD4">
      <w:pPr>
        <w:pStyle w:val="BodyText"/>
        <w:numPr>
          <w:ilvl w:val="0"/>
          <w:numId w:val="30"/>
        </w:numPr>
        <w:spacing w:line="480" w:lineRule="auto"/>
        <w:rPr>
          <w:sz w:val="24"/>
          <w:szCs w:val="24"/>
        </w:rPr>
      </w:pPr>
      <w:r w:rsidRPr="002E2DCA">
        <w:rPr>
          <w:b/>
          <w:bCs/>
          <w:sz w:val="24"/>
          <w:szCs w:val="24"/>
        </w:rPr>
        <w:t>Basic Internet Subscription:</w:t>
      </w:r>
      <w:r w:rsidRPr="002E2DCA">
        <w:rPr>
          <w:sz w:val="24"/>
          <w:szCs w:val="24"/>
        </w:rPr>
        <w:t xml:space="preserve"> $50 per month for church Wi-Fi.</w:t>
      </w:r>
    </w:p>
    <w:p w14:paraId="76457FC7" w14:textId="77777777" w:rsidR="002E2DCA" w:rsidRPr="002E2DCA" w:rsidRDefault="002E2DCA" w:rsidP="00736DD4">
      <w:pPr>
        <w:pStyle w:val="BodyText"/>
        <w:numPr>
          <w:ilvl w:val="0"/>
          <w:numId w:val="30"/>
        </w:numPr>
        <w:spacing w:line="480" w:lineRule="auto"/>
        <w:rPr>
          <w:sz w:val="24"/>
          <w:szCs w:val="24"/>
        </w:rPr>
      </w:pPr>
      <w:r w:rsidRPr="002E2DCA">
        <w:rPr>
          <w:b/>
          <w:bCs/>
          <w:sz w:val="24"/>
          <w:szCs w:val="24"/>
        </w:rPr>
        <w:t>Software Licensing Costs:</w:t>
      </w:r>
      <w:r w:rsidRPr="002E2DCA">
        <w:rPr>
          <w:sz w:val="24"/>
          <w:szCs w:val="24"/>
        </w:rPr>
        <w:t xml:space="preserve"> Minimal, as most software used is free or purchased one-time.</w:t>
      </w:r>
    </w:p>
    <w:p w14:paraId="6343DB6B" w14:textId="77777777" w:rsidR="002E2DCA" w:rsidRPr="002E2DCA" w:rsidRDefault="002E2DCA" w:rsidP="00736DD4">
      <w:pPr>
        <w:pStyle w:val="BodyText"/>
        <w:numPr>
          <w:ilvl w:val="0"/>
          <w:numId w:val="30"/>
        </w:numPr>
        <w:spacing w:line="480" w:lineRule="auto"/>
        <w:rPr>
          <w:sz w:val="24"/>
          <w:szCs w:val="24"/>
        </w:rPr>
      </w:pPr>
      <w:r w:rsidRPr="002E2DCA">
        <w:rPr>
          <w:b/>
          <w:bCs/>
          <w:sz w:val="24"/>
          <w:szCs w:val="24"/>
        </w:rPr>
        <w:t>Hardware Maintenance:</w:t>
      </w:r>
      <w:r w:rsidRPr="002E2DCA">
        <w:rPr>
          <w:sz w:val="24"/>
          <w:szCs w:val="24"/>
        </w:rPr>
        <w:t xml:space="preserve"> Occasional repairs and replacements are funded through member donations.</w:t>
      </w:r>
    </w:p>
    <w:p w14:paraId="3D4587E4" w14:textId="77777777" w:rsidR="002E2DCA" w:rsidRPr="002E2DCA" w:rsidRDefault="002E2DCA" w:rsidP="00EA1551">
      <w:pPr>
        <w:pStyle w:val="BodyText"/>
        <w:spacing w:line="480" w:lineRule="auto"/>
        <w:rPr>
          <w:b/>
          <w:bCs/>
          <w:sz w:val="24"/>
          <w:szCs w:val="24"/>
        </w:rPr>
      </w:pPr>
      <w:r w:rsidRPr="002E2DCA">
        <w:rPr>
          <w:b/>
          <w:bCs/>
          <w:sz w:val="24"/>
          <w:szCs w:val="24"/>
        </w:rPr>
        <w:t>Challenges and Limitations:</w:t>
      </w:r>
    </w:p>
    <w:p w14:paraId="2F7AFE83" w14:textId="77777777" w:rsidR="002E2DCA" w:rsidRPr="002E2DCA" w:rsidRDefault="002E2DCA" w:rsidP="00736DD4">
      <w:pPr>
        <w:pStyle w:val="BodyText"/>
        <w:numPr>
          <w:ilvl w:val="0"/>
          <w:numId w:val="31"/>
        </w:numPr>
        <w:spacing w:line="480" w:lineRule="auto"/>
        <w:rPr>
          <w:sz w:val="24"/>
          <w:szCs w:val="24"/>
        </w:rPr>
      </w:pPr>
      <w:r w:rsidRPr="002E2DCA">
        <w:rPr>
          <w:sz w:val="24"/>
          <w:szCs w:val="24"/>
        </w:rPr>
        <w:t xml:space="preserve">No structured IT budget, leading to </w:t>
      </w:r>
      <w:r w:rsidRPr="002E2DCA">
        <w:rPr>
          <w:b/>
          <w:bCs/>
          <w:sz w:val="24"/>
          <w:szCs w:val="24"/>
        </w:rPr>
        <w:t>inconsistent investments in technology</w:t>
      </w:r>
      <w:r w:rsidRPr="002E2DCA">
        <w:rPr>
          <w:sz w:val="24"/>
          <w:szCs w:val="24"/>
        </w:rPr>
        <w:t>.</w:t>
      </w:r>
    </w:p>
    <w:p w14:paraId="1C82A269" w14:textId="77777777" w:rsidR="002E2DCA" w:rsidRPr="002E2DCA" w:rsidRDefault="002E2DCA" w:rsidP="00736DD4">
      <w:pPr>
        <w:pStyle w:val="BodyText"/>
        <w:numPr>
          <w:ilvl w:val="0"/>
          <w:numId w:val="31"/>
        </w:numPr>
        <w:spacing w:line="480" w:lineRule="auto"/>
        <w:rPr>
          <w:sz w:val="24"/>
          <w:szCs w:val="24"/>
        </w:rPr>
      </w:pPr>
      <w:r w:rsidRPr="002E2DCA">
        <w:rPr>
          <w:sz w:val="24"/>
          <w:szCs w:val="24"/>
        </w:rPr>
        <w:t>Reliance on outdated hardware and software, making upgrades expensive.</w:t>
      </w:r>
    </w:p>
    <w:p w14:paraId="5A9D602C" w14:textId="77777777" w:rsidR="002E2DCA" w:rsidRPr="002E2DCA" w:rsidRDefault="002E2DCA" w:rsidP="00736DD4">
      <w:pPr>
        <w:pStyle w:val="BodyText"/>
        <w:numPr>
          <w:ilvl w:val="0"/>
          <w:numId w:val="31"/>
        </w:numPr>
        <w:spacing w:line="480" w:lineRule="auto"/>
        <w:rPr>
          <w:sz w:val="24"/>
          <w:szCs w:val="24"/>
        </w:rPr>
      </w:pPr>
      <w:r w:rsidRPr="002E2DCA">
        <w:rPr>
          <w:sz w:val="24"/>
          <w:szCs w:val="24"/>
        </w:rPr>
        <w:lastRenderedPageBreak/>
        <w:t xml:space="preserve">No financial allocation for </w:t>
      </w:r>
      <w:r w:rsidRPr="002E2DCA">
        <w:rPr>
          <w:b/>
          <w:bCs/>
          <w:sz w:val="24"/>
          <w:szCs w:val="24"/>
        </w:rPr>
        <w:t>cybersecurity, cloud storage, or backup solutions</w:t>
      </w:r>
      <w:r w:rsidRPr="002E2DCA">
        <w:rPr>
          <w:sz w:val="24"/>
          <w:szCs w:val="24"/>
        </w:rPr>
        <w:t>.</w:t>
      </w:r>
    </w:p>
    <w:p w14:paraId="627F6381" w14:textId="77777777" w:rsidR="002E2DCA" w:rsidRPr="002E2DCA" w:rsidRDefault="002E2DCA" w:rsidP="00736DD4">
      <w:pPr>
        <w:pStyle w:val="BodyText"/>
        <w:numPr>
          <w:ilvl w:val="0"/>
          <w:numId w:val="31"/>
        </w:numPr>
        <w:spacing w:line="480" w:lineRule="auto"/>
        <w:rPr>
          <w:sz w:val="24"/>
          <w:szCs w:val="24"/>
        </w:rPr>
      </w:pPr>
      <w:r w:rsidRPr="002E2DCA">
        <w:rPr>
          <w:sz w:val="24"/>
          <w:szCs w:val="24"/>
        </w:rPr>
        <w:t xml:space="preserve">Dependence on </w:t>
      </w:r>
      <w:r w:rsidRPr="002E2DCA">
        <w:rPr>
          <w:b/>
          <w:bCs/>
          <w:sz w:val="24"/>
          <w:szCs w:val="24"/>
        </w:rPr>
        <w:t>donations for IT improvements</w:t>
      </w:r>
      <w:r w:rsidRPr="002E2DCA">
        <w:rPr>
          <w:sz w:val="24"/>
          <w:szCs w:val="24"/>
        </w:rPr>
        <w:t>, limiting long-term planning.</w:t>
      </w:r>
    </w:p>
    <w:p w14:paraId="4C193ECE" w14:textId="77777777" w:rsidR="002E2DCA" w:rsidRPr="002E2DCA" w:rsidRDefault="002E2DCA" w:rsidP="002E2DCA">
      <w:pPr>
        <w:pStyle w:val="BodyText"/>
        <w:spacing w:line="480" w:lineRule="auto"/>
        <w:rPr>
          <w:b/>
          <w:bCs/>
          <w:sz w:val="24"/>
          <w:szCs w:val="24"/>
        </w:rPr>
      </w:pPr>
      <w:r w:rsidRPr="002E2DCA">
        <w:rPr>
          <w:b/>
          <w:bCs/>
          <w:sz w:val="24"/>
          <w:szCs w:val="24"/>
        </w:rPr>
        <w:t>Conclusion on IT Environment</w:t>
      </w:r>
    </w:p>
    <w:p w14:paraId="7F8B30BC" w14:textId="77777777" w:rsidR="002E2DCA" w:rsidRPr="002E2DCA" w:rsidRDefault="002E2DCA" w:rsidP="002E2DCA">
      <w:pPr>
        <w:pStyle w:val="BodyText"/>
        <w:spacing w:line="480" w:lineRule="auto"/>
        <w:rPr>
          <w:sz w:val="24"/>
          <w:szCs w:val="24"/>
        </w:rPr>
      </w:pPr>
      <w:r w:rsidRPr="002E2DCA">
        <w:rPr>
          <w:sz w:val="24"/>
          <w:szCs w:val="24"/>
        </w:rPr>
        <w:t xml:space="preserve">The current IT environment at Fire of God International Church is </w:t>
      </w:r>
      <w:r w:rsidRPr="002E2DCA">
        <w:rPr>
          <w:b/>
          <w:bCs/>
          <w:sz w:val="24"/>
          <w:szCs w:val="24"/>
        </w:rPr>
        <w:t>not optimized</w:t>
      </w:r>
      <w:r w:rsidRPr="002E2DCA">
        <w:rPr>
          <w:sz w:val="24"/>
          <w:szCs w:val="24"/>
        </w:rPr>
        <w:t xml:space="preserve"> to support the church’s growing operational needs. There is an </w:t>
      </w:r>
      <w:r w:rsidRPr="002E2DCA">
        <w:rPr>
          <w:b/>
          <w:bCs/>
          <w:sz w:val="24"/>
          <w:szCs w:val="24"/>
        </w:rPr>
        <w:t>urgent need to modernize hardware, implement digital record-keeping, enhance security, and train staff and volunteers</w:t>
      </w:r>
      <w:r w:rsidRPr="002E2DCA">
        <w:rPr>
          <w:sz w:val="24"/>
          <w:szCs w:val="24"/>
        </w:rPr>
        <w:t xml:space="preserve"> in IT skills. A structured IT budget should be developed to ensure </w:t>
      </w:r>
      <w:r w:rsidRPr="002E2DCA">
        <w:rPr>
          <w:b/>
          <w:bCs/>
          <w:sz w:val="24"/>
          <w:szCs w:val="24"/>
        </w:rPr>
        <w:t>consistent investments in technology upgrades</w:t>
      </w:r>
      <w:r w:rsidRPr="002E2DCA">
        <w:rPr>
          <w:sz w:val="24"/>
          <w:szCs w:val="24"/>
        </w:rPr>
        <w:t xml:space="preserve">. Addressing these issues will significantly </w:t>
      </w:r>
      <w:r w:rsidRPr="002E2DCA">
        <w:rPr>
          <w:b/>
          <w:bCs/>
          <w:sz w:val="24"/>
          <w:szCs w:val="24"/>
        </w:rPr>
        <w:t>enhance efficiency, security, and member engagement</w:t>
      </w:r>
      <w:r w:rsidRPr="002E2DCA">
        <w:rPr>
          <w:sz w:val="24"/>
          <w:szCs w:val="24"/>
        </w:rPr>
        <w:t>, helping the church fulfill its mission more effectively.</w:t>
      </w:r>
    </w:p>
    <w:p w14:paraId="542CE435" w14:textId="77777777" w:rsidR="008948BA" w:rsidRPr="004609C4" w:rsidRDefault="008948BA" w:rsidP="004609C4">
      <w:pPr>
        <w:pStyle w:val="BodyText"/>
        <w:spacing w:line="480" w:lineRule="auto"/>
        <w:ind w:left="0"/>
        <w:rPr>
          <w:sz w:val="24"/>
          <w:szCs w:val="24"/>
        </w:rPr>
      </w:pPr>
    </w:p>
    <w:p w14:paraId="593BB139" w14:textId="77777777" w:rsidR="00D724CC" w:rsidRDefault="00ED662A" w:rsidP="004609C4">
      <w:pPr>
        <w:pStyle w:val="Heading1"/>
        <w:spacing w:line="480" w:lineRule="auto"/>
        <w:rPr>
          <w:rFonts w:ascii="Times New Roman" w:hAnsi="Times New Roman"/>
          <w:szCs w:val="24"/>
        </w:rPr>
      </w:pPr>
      <w:bookmarkStart w:id="28" w:name="_Toc238290074"/>
      <w:r w:rsidRPr="004609C4">
        <w:rPr>
          <w:rFonts w:ascii="Times New Roman" w:hAnsi="Times New Roman"/>
          <w:szCs w:val="24"/>
        </w:rPr>
        <w:t>Envisioned IT Capabilities</w:t>
      </w:r>
      <w:bookmarkEnd w:id="28"/>
    </w:p>
    <w:p w14:paraId="34EDDB58" w14:textId="77777777" w:rsidR="002E2DCA" w:rsidRPr="002E2DCA" w:rsidRDefault="002E2DCA" w:rsidP="002E2DCA">
      <w:pPr>
        <w:spacing w:line="480" w:lineRule="auto"/>
        <w:rPr>
          <w:sz w:val="24"/>
          <w:szCs w:val="24"/>
        </w:rPr>
      </w:pPr>
      <w:r w:rsidRPr="002E2DCA">
        <w:rPr>
          <w:sz w:val="24"/>
          <w:szCs w:val="24"/>
        </w:rPr>
        <w:t>Fire of God International Church has significant opportunities to improve its IT infrastructure to enhance operational efficiency, strengthen security, and expand its outreach. This section outlines the church leadership’s vision for technology improvements, the top technology challenges, and a roadmap for future IT development.</w:t>
      </w:r>
    </w:p>
    <w:p w14:paraId="1CF7D9DE" w14:textId="77777777" w:rsidR="002E2DCA" w:rsidRPr="002E2DCA" w:rsidRDefault="002E2DCA" w:rsidP="002E2DCA">
      <w:pPr>
        <w:spacing w:line="480" w:lineRule="auto"/>
        <w:rPr>
          <w:sz w:val="24"/>
          <w:szCs w:val="24"/>
        </w:rPr>
      </w:pPr>
    </w:p>
    <w:p w14:paraId="620ACE18" w14:textId="77777777" w:rsidR="00C0721C" w:rsidRPr="004609C4" w:rsidRDefault="00C0721C" w:rsidP="004609C4">
      <w:pPr>
        <w:pStyle w:val="Heading2"/>
        <w:spacing w:line="480" w:lineRule="auto"/>
        <w:rPr>
          <w:rFonts w:ascii="Times New Roman" w:hAnsi="Times New Roman"/>
          <w:sz w:val="24"/>
          <w:szCs w:val="24"/>
        </w:rPr>
      </w:pPr>
      <w:bookmarkStart w:id="29" w:name="_Toc238290075"/>
      <w:r w:rsidRPr="004609C4">
        <w:rPr>
          <w:rFonts w:ascii="Times New Roman" w:hAnsi="Times New Roman"/>
          <w:sz w:val="24"/>
          <w:szCs w:val="24"/>
        </w:rPr>
        <w:t>Leadership’s Vision</w:t>
      </w:r>
      <w:bookmarkEnd w:id="29"/>
    </w:p>
    <w:p w14:paraId="36C367EC" w14:textId="77777777" w:rsidR="006F5C85" w:rsidRDefault="006F5C85" w:rsidP="006F5C85">
      <w:pPr>
        <w:pStyle w:val="NormalWeb"/>
        <w:spacing w:line="480" w:lineRule="auto"/>
      </w:pPr>
      <w:r>
        <w:t xml:space="preserve">The church leadership recognizes the potential of technology to </w:t>
      </w:r>
      <w:r>
        <w:rPr>
          <w:rStyle w:val="Strong"/>
        </w:rPr>
        <w:t>improve engagement, streamline operations, and enhance communication</w:t>
      </w:r>
      <w:r>
        <w:t xml:space="preserve"> with the congregation. The key goals include:</w:t>
      </w:r>
    </w:p>
    <w:p w14:paraId="01769DA2" w14:textId="77777777" w:rsidR="006F5C85" w:rsidRDefault="006F5C85" w:rsidP="00736DD4">
      <w:pPr>
        <w:pStyle w:val="NormalWeb"/>
        <w:numPr>
          <w:ilvl w:val="0"/>
          <w:numId w:val="32"/>
        </w:numPr>
        <w:spacing w:line="480" w:lineRule="auto"/>
      </w:pPr>
      <w:r>
        <w:rPr>
          <w:rStyle w:val="Strong"/>
        </w:rPr>
        <w:lastRenderedPageBreak/>
        <w:t>Implementing a Church Management System (</w:t>
      </w:r>
      <w:proofErr w:type="spellStart"/>
      <w:r>
        <w:rPr>
          <w:rStyle w:val="Strong"/>
        </w:rPr>
        <w:t>ChMS</w:t>
      </w:r>
      <w:proofErr w:type="spellEnd"/>
      <w:r>
        <w:rPr>
          <w:rStyle w:val="Strong"/>
        </w:rPr>
        <w:t>):</w:t>
      </w:r>
    </w:p>
    <w:p w14:paraId="3E89FB9C" w14:textId="77777777" w:rsidR="006F5C85" w:rsidRDefault="006F5C85" w:rsidP="00736DD4">
      <w:pPr>
        <w:pStyle w:val="NormalWeb"/>
        <w:numPr>
          <w:ilvl w:val="1"/>
          <w:numId w:val="32"/>
        </w:numPr>
        <w:spacing w:line="480" w:lineRule="auto"/>
      </w:pPr>
      <w:r>
        <w:t>A centralized database to manage member information, attendance, volunteer schedules, and financial records.</w:t>
      </w:r>
    </w:p>
    <w:p w14:paraId="4E866C82" w14:textId="77777777" w:rsidR="006F5C85" w:rsidRDefault="006F5C85" w:rsidP="00736DD4">
      <w:pPr>
        <w:pStyle w:val="NormalWeb"/>
        <w:numPr>
          <w:ilvl w:val="1"/>
          <w:numId w:val="32"/>
        </w:numPr>
        <w:spacing w:line="480" w:lineRule="auto"/>
      </w:pPr>
      <w:r>
        <w:t>Reducing reliance on manual data entry and improving reporting capabilities.</w:t>
      </w:r>
    </w:p>
    <w:p w14:paraId="15FD9E8E" w14:textId="77777777" w:rsidR="006F5C85" w:rsidRDefault="006F5C85" w:rsidP="00736DD4">
      <w:pPr>
        <w:pStyle w:val="NormalWeb"/>
        <w:numPr>
          <w:ilvl w:val="0"/>
          <w:numId w:val="32"/>
        </w:numPr>
        <w:spacing w:line="480" w:lineRule="auto"/>
      </w:pPr>
      <w:r>
        <w:rPr>
          <w:rStyle w:val="Strong"/>
        </w:rPr>
        <w:t>Expanding Digital Donations &amp; Financial Management:</w:t>
      </w:r>
    </w:p>
    <w:p w14:paraId="3DB87392" w14:textId="77777777" w:rsidR="006F5C85" w:rsidRDefault="006F5C85" w:rsidP="00736DD4">
      <w:pPr>
        <w:pStyle w:val="NormalWeb"/>
        <w:numPr>
          <w:ilvl w:val="1"/>
          <w:numId w:val="32"/>
        </w:numPr>
        <w:spacing w:line="480" w:lineRule="auto"/>
      </w:pPr>
      <w:r>
        <w:t xml:space="preserve">Integrating online giving platforms such as Tithe.ly, </w:t>
      </w:r>
      <w:proofErr w:type="spellStart"/>
      <w:r>
        <w:t>Givelify</w:t>
      </w:r>
      <w:proofErr w:type="spellEnd"/>
      <w:r>
        <w:t>, or PayPal to increase donations.</w:t>
      </w:r>
    </w:p>
    <w:p w14:paraId="6836748A" w14:textId="77777777" w:rsidR="006F5C85" w:rsidRDefault="006F5C85" w:rsidP="00736DD4">
      <w:pPr>
        <w:pStyle w:val="NormalWeb"/>
        <w:numPr>
          <w:ilvl w:val="1"/>
          <w:numId w:val="32"/>
        </w:numPr>
        <w:spacing w:line="480" w:lineRule="auto"/>
      </w:pPr>
      <w:r>
        <w:t>Enhancing transparency through real-time financial tracking and reporting.</w:t>
      </w:r>
    </w:p>
    <w:p w14:paraId="0C21BD6F" w14:textId="77777777" w:rsidR="006F5C85" w:rsidRDefault="006F5C85" w:rsidP="00736DD4">
      <w:pPr>
        <w:pStyle w:val="NormalWeb"/>
        <w:numPr>
          <w:ilvl w:val="0"/>
          <w:numId w:val="32"/>
        </w:numPr>
        <w:spacing w:line="480" w:lineRule="auto"/>
      </w:pPr>
      <w:r>
        <w:rPr>
          <w:rStyle w:val="Strong"/>
        </w:rPr>
        <w:t>Enhancing Online Presence &amp; Engagement:</w:t>
      </w:r>
    </w:p>
    <w:p w14:paraId="056D0300" w14:textId="77777777" w:rsidR="006F5C85" w:rsidRDefault="006F5C85" w:rsidP="00736DD4">
      <w:pPr>
        <w:pStyle w:val="NormalWeb"/>
        <w:numPr>
          <w:ilvl w:val="1"/>
          <w:numId w:val="32"/>
        </w:numPr>
        <w:spacing w:line="480" w:lineRule="auto"/>
      </w:pPr>
      <w:r>
        <w:t>Developing a professional church website with online sermon access, donation capabilities, and a member portal.</w:t>
      </w:r>
    </w:p>
    <w:p w14:paraId="4218C8E7" w14:textId="77777777" w:rsidR="006F5C85" w:rsidRDefault="006F5C85" w:rsidP="00736DD4">
      <w:pPr>
        <w:pStyle w:val="NormalWeb"/>
        <w:numPr>
          <w:ilvl w:val="1"/>
          <w:numId w:val="32"/>
        </w:numPr>
        <w:spacing w:line="480" w:lineRule="auto"/>
      </w:pPr>
      <w:r>
        <w:t>Strengthening social media outreach on Facebook, YouTube, and Instagram.</w:t>
      </w:r>
    </w:p>
    <w:p w14:paraId="4BE01EB5" w14:textId="77777777" w:rsidR="006F5C85" w:rsidRDefault="006F5C85" w:rsidP="00736DD4">
      <w:pPr>
        <w:pStyle w:val="NormalWeb"/>
        <w:numPr>
          <w:ilvl w:val="0"/>
          <w:numId w:val="32"/>
        </w:numPr>
        <w:spacing w:line="480" w:lineRule="auto"/>
      </w:pPr>
      <w:r>
        <w:rPr>
          <w:rStyle w:val="Strong"/>
        </w:rPr>
        <w:t>Implementing Cybersecurity Measures:</w:t>
      </w:r>
    </w:p>
    <w:p w14:paraId="7006E8F5" w14:textId="77777777" w:rsidR="006F5C85" w:rsidRDefault="006F5C85" w:rsidP="00736DD4">
      <w:pPr>
        <w:pStyle w:val="NormalWeb"/>
        <w:numPr>
          <w:ilvl w:val="1"/>
          <w:numId w:val="32"/>
        </w:numPr>
        <w:spacing w:line="480" w:lineRule="auto"/>
      </w:pPr>
      <w:r>
        <w:t>Securing sensitive church data with encryption and multi-factor authentication.</w:t>
      </w:r>
    </w:p>
    <w:p w14:paraId="5423EBB9" w14:textId="77777777" w:rsidR="006F5C85" w:rsidRDefault="006F5C85" w:rsidP="00736DD4">
      <w:pPr>
        <w:pStyle w:val="NormalWeb"/>
        <w:numPr>
          <w:ilvl w:val="1"/>
          <w:numId w:val="32"/>
        </w:numPr>
        <w:spacing w:line="480" w:lineRule="auto"/>
      </w:pPr>
      <w:r>
        <w:t>Implementing firewalls, antivirus software, and data backup solutions.</w:t>
      </w:r>
    </w:p>
    <w:p w14:paraId="011707A1" w14:textId="77777777" w:rsidR="006F5C85" w:rsidRDefault="006F5C85" w:rsidP="00736DD4">
      <w:pPr>
        <w:pStyle w:val="NormalWeb"/>
        <w:numPr>
          <w:ilvl w:val="0"/>
          <w:numId w:val="32"/>
        </w:numPr>
        <w:spacing w:line="480" w:lineRule="auto"/>
      </w:pPr>
      <w:r>
        <w:rPr>
          <w:rStyle w:val="Strong"/>
        </w:rPr>
        <w:t>Improving IT Training &amp; Digital Literacy:</w:t>
      </w:r>
    </w:p>
    <w:p w14:paraId="6B8C62C8" w14:textId="77777777" w:rsidR="006F5C85" w:rsidRDefault="006F5C85" w:rsidP="00736DD4">
      <w:pPr>
        <w:pStyle w:val="NormalWeb"/>
        <w:numPr>
          <w:ilvl w:val="1"/>
          <w:numId w:val="32"/>
        </w:numPr>
        <w:spacing w:line="480" w:lineRule="auto"/>
      </w:pPr>
      <w:r>
        <w:t>Providing structured training for staff and volunteers on IT systems, cybersecurity awareness, and live streaming tools.</w:t>
      </w:r>
    </w:p>
    <w:p w14:paraId="03B694D0" w14:textId="77777777" w:rsidR="006F5C85" w:rsidRDefault="006F5C85" w:rsidP="00736DD4">
      <w:pPr>
        <w:pStyle w:val="NormalWeb"/>
        <w:numPr>
          <w:ilvl w:val="1"/>
          <w:numId w:val="32"/>
        </w:numPr>
        <w:spacing w:line="480" w:lineRule="auto"/>
      </w:pPr>
      <w:r>
        <w:t>Establishing a help desk or IT support structure within the church.</w:t>
      </w:r>
    </w:p>
    <w:p w14:paraId="7593883E" w14:textId="77777777" w:rsidR="00984D58" w:rsidRPr="004609C4" w:rsidRDefault="00984D58" w:rsidP="004609C4">
      <w:pPr>
        <w:spacing w:line="480" w:lineRule="auto"/>
        <w:rPr>
          <w:sz w:val="24"/>
          <w:szCs w:val="24"/>
        </w:rPr>
      </w:pPr>
    </w:p>
    <w:p w14:paraId="53914842" w14:textId="77777777" w:rsidR="00C0721C" w:rsidRPr="004609C4" w:rsidRDefault="00C0721C" w:rsidP="004609C4">
      <w:pPr>
        <w:pStyle w:val="Heading2"/>
        <w:spacing w:line="480" w:lineRule="auto"/>
        <w:rPr>
          <w:rFonts w:ascii="Times New Roman" w:hAnsi="Times New Roman"/>
          <w:sz w:val="24"/>
          <w:szCs w:val="24"/>
        </w:rPr>
      </w:pPr>
      <w:bookmarkStart w:id="30" w:name="_Toc238290076"/>
      <w:r w:rsidRPr="004609C4">
        <w:rPr>
          <w:rFonts w:ascii="Times New Roman" w:hAnsi="Times New Roman"/>
          <w:sz w:val="24"/>
          <w:szCs w:val="24"/>
        </w:rPr>
        <w:t>Top 10 Technology Issues</w:t>
      </w:r>
      <w:bookmarkEnd w:id="30"/>
    </w:p>
    <w:p w14:paraId="52006C34" w14:textId="77777777" w:rsidR="006F5C85" w:rsidRPr="006F5C85" w:rsidRDefault="006F5C85" w:rsidP="006F5C85">
      <w:pPr>
        <w:spacing w:line="480" w:lineRule="auto"/>
        <w:rPr>
          <w:sz w:val="24"/>
          <w:szCs w:val="24"/>
        </w:rPr>
      </w:pPr>
      <w:r w:rsidRPr="006F5C85">
        <w:rPr>
          <w:sz w:val="24"/>
          <w:szCs w:val="24"/>
        </w:rPr>
        <w:t xml:space="preserve">Despite the church’s vision, several IT-related challenges must be addressed to ensure successful </w:t>
      </w:r>
      <w:r w:rsidRPr="006F5C85">
        <w:rPr>
          <w:sz w:val="24"/>
          <w:szCs w:val="24"/>
        </w:rPr>
        <w:lastRenderedPageBreak/>
        <w:t>implementation.</w:t>
      </w:r>
    </w:p>
    <w:p w14:paraId="7543F70E" w14:textId="77777777" w:rsidR="006F5C85" w:rsidRPr="006F5C85" w:rsidRDefault="006F5C85" w:rsidP="00736DD4">
      <w:pPr>
        <w:numPr>
          <w:ilvl w:val="0"/>
          <w:numId w:val="33"/>
        </w:numPr>
        <w:spacing w:line="480" w:lineRule="auto"/>
        <w:rPr>
          <w:sz w:val="24"/>
          <w:szCs w:val="24"/>
        </w:rPr>
      </w:pPr>
      <w:r w:rsidRPr="006F5C85">
        <w:rPr>
          <w:b/>
          <w:bCs/>
          <w:sz w:val="24"/>
          <w:szCs w:val="24"/>
        </w:rPr>
        <w:t>Lack of Dedicated IT Personnel:</w:t>
      </w:r>
    </w:p>
    <w:p w14:paraId="4B69D111" w14:textId="77777777" w:rsidR="006F5C85" w:rsidRPr="006F5C85" w:rsidRDefault="006F5C85" w:rsidP="00736DD4">
      <w:pPr>
        <w:numPr>
          <w:ilvl w:val="1"/>
          <w:numId w:val="33"/>
        </w:numPr>
        <w:spacing w:line="480" w:lineRule="auto"/>
        <w:rPr>
          <w:sz w:val="24"/>
          <w:szCs w:val="24"/>
        </w:rPr>
      </w:pPr>
      <w:r w:rsidRPr="006F5C85">
        <w:rPr>
          <w:sz w:val="24"/>
          <w:szCs w:val="24"/>
        </w:rPr>
        <w:t>No dedicated IT team to oversee technology adoption and infrastructure maintenance.</w:t>
      </w:r>
    </w:p>
    <w:p w14:paraId="3586521E" w14:textId="77777777" w:rsidR="006F5C85" w:rsidRPr="006F5C85" w:rsidRDefault="006F5C85" w:rsidP="00736DD4">
      <w:pPr>
        <w:numPr>
          <w:ilvl w:val="1"/>
          <w:numId w:val="33"/>
        </w:numPr>
        <w:spacing w:line="480" w:lineRule="auto"/>
        <w:rPr>
          <w:sz w:val="24"/>
          <w:szCs w:val="24"/>
        </w:rPr>
      </w:pPr>
      <w:r w:rsidRPr="006F5C85">
        <w:rPr>
          <w:sz w:val="24"/>
          <w:szCs w:val="24"/>
        </w:rPr>
        <w:t>Reliance on volunteers with limited IT expertise.</w:t>
      </w:r>
    </w:p>
    <w:p w14:paraId="7D0913AC" w14:textId="77777777" w:rsidR="006F5C85" w:rsidRPr="006F5C85" w:rsidRDefault="006F5C85" w:rsidP="00736DD4">
      <w:pPr>
        <w:numPr>
          <w:ilvl w:val="0"/>
          <w:numId w:val="33"/>
        </w:numPr>
        <w:spacing w:line="480" w:lineRule="auto"/>
        <w:rPr>
          <w:sz w:val="24"/>
          <w:szCs w:val="24"/>
        </w:rPr>
      </w:pPr>
      <w:r w:rsidRPr="006F5C85">
        <w:rPr>
          <w:b/>
          <w:bCs/>
          <w:sz w:val="24"/>
          <w:szCs w:val="24"/>
        </w:rPr>
        <w:t>Minimal Online Presence &amp; Engagement:</w:t>
      </w:r>
    </w:p>
    <w:p w14:paraId="6044B853" w14:textId="77777777" w:rsidR="006F5C85" w:rsidRPr="006F5C85" w:rsidRDefault="006F5C85" w:rsidP="00736DD4">
      <w:pPr>
        <w:numPr>
          <w:ilvl w:val="1"/>
          <w:numId w:val="33"/>
        </w:numPr>
        <w:spacing w:line="480" w:lineRule="auto"/>
        <w:rPr>
          <w:sz w:val="24"/>
          <w:szCs w:val="24"/>
        </w:rPr>
      </w:pPr>
      <w:r w:rsidRPr="006F5C85">
        <w:rPr>
          <w:sz w:val="24"/>
          <w:szCs w:val="24"/>
        </w:rPr>
        <w:t>No church website or mobile app for member engagement.</w:t>
      </w:r>
    </w:p>
    <w:p w14:paraId="47603852" w14:textId="77777777" w:rsidR="006F5C85" w:rsidRPr="006F5C85" w:rsidRDefault="006F5C85" w:rsidP="00736DD4">
      <w:pPr>
        <w:numPr>
          <w:ilvl w:val="1"/>
          <w:numId w:val="33"/>
        </w:numPr>
        <w:spacing w:line="480" w:lineRule="auto"/>
        <w:rPr>
          <w:sz w:val="24"/>
          <w:szCs w:val="24"/>
        </w:rPr>
      </w:pPr>
      <w:r w:rsidRPr="006F5C85">
        <w:rPr>
          <w:sz w:val="24"/>
          <w:szCs w:val="24"/>
        </w:rPr>
        <w:t>Limited social media activity, reducing outreach potential.</w:t>
      </w:r>
    </w:p>
    <w:p w14:paraId="515D7868" w14:textId="77777777" w:rsidR="006F5C85" w:rsidRPr="006F5C85" w:rsidRDefault="006F5C85" w:rsidP="00736DD4">
      <w:pPr>
        <w:numPr>
          <w:ilvl w:val="0"/>
          <w:numId w:val="33"/>
        </w:numPr>
        <w:spacing w:line="480" w:lineRule="auto"/>
        <w:rPr>
          <w:sz w:val="24"/>
          <w:szCs w:val="24"/>
        </w:rPr>
      </w:pPr>
      <w:r w:rsidRPr="006F5C85">
        <w:rPr>
          <w:b/>
          <w:bCs/>
          <w:sz w:val="24"/>
          <w:szCs w:val="24"/>
        </w:rPr>
        <w:t>No Digital Donation System:</w:t>
      </w:r>
    </w:p>
    <w:p w14:paraId="09E106BA" w14:textId="77777777" w:rsidR="006F5C85" w:rsidRPr="006F5C85" w:rsidRDefault="006F5C85" w:rsidP="00736DD4">
      <w:pPr>
        <w:numPr>
          <w:ilvl w:val="1"/>
          <w:numId w:val="33"/>
        </w:numPr>
        <w:spacing w:line="480" w:lineRule="auto"/>
        <w:rPr>
          <w:sz w:val="24"/>
          <w:szCs w:val="24"/>
        </w:rPr>
      </w:pPr>
      <w:r w:rsidRPr="006F5C85">
        <w:rPr>
          <w:sz w:val="24"/>
          <w:szCs w:val="24"/>
        </w:rPr>
        <w:t>Members can only donate in person, limiting financial contributions.</w:t>
      </w:r>
    </w:p>
    <w:p w14:paraId="18CBB1FD" w14:textId="77777777" w:rsidR="006F5C85" w:rsidRPr="006F5C85" w:rsidRDefault="006F5C85" w:rsidP="00736DD4">
      <w:pPr>
        <w:numPr>
          <w:ilvl w:val="1"/>
          <w:numId w:val="33"/>
        </w:numPr>
        <w:spacing w:line="480" w:lineRule="auto"/>
        <w:rPr>
          <w:sz w:val="24"/>
          <w:szCs w:val="24"/>
        </w:rPr>
      </w:pPr>
      <w:r w:rsidRPr="006F5C85">
        <w:rPr>
          <w:sz w:val="24"/>
          <w:szCs w:val="24"/>
        </w:rPr>
        <w:t>No financial tracking system to monitor donations and expenditures.</w:t>
      </w:r>
    </w:p>
    <w:p w14:paraId="5977F506" w14:textId="77777777" w:rsidR="006F5C85" w:rsidRPr="006F5C85" w:rsidRDefault="006F5C85" w:rsidP="00736DD4">
      <w:pPr>
        <w:numPr>
          <w:ilvl w:val="0"/>
          <w:numId w:val="33"/>
        </w:numPr>
        <w:spacing w:line="480" w:lineRule="auto"/>
        <w:rPr>
          <w:sz w:val="24"/>
          <w:szCs w:val="24"/>
        </w:rPr>
      </w:pPr>
      <w:r w:rsidRPr="006F5C85">
        <w:rPr>
          <w:b/>
          <w:bCs/>
          <w:sz w:val="24"/>
          <w:szCs w:val="24"/>
        </w:rPr>
        <w:t>Outdated &amp; Insecure Hardware:</w:t>
      </w:r>
    </w:p>
    <w:p w14:paraId="69FFD745" w14:textId="77777777" w:rsidR="006F5C85" w:rsidRPr="006F5C85" w:rsidRDefault="006F5C85" w:rsidP="00736DD4">
      <w:pPr>
        <w:numPr>
          <w:ilvl w:val="1"/>
          <w:numId w:val="33"/>
        </w:numPr>
        <w:spacing w:line="480" w:lineRule="auto"/>
        <w:rPr>
          <w:sz w:val="24"/>
          <w:szCs w:val="24"/>
        </w:rPr>
      </w:pPr>
      <w:r w:rsidRPr="006F5C85">
        <w:rPr>
          <w:sz w:val="24"/>
          <w:szCs w:val="24"/>
        </w:rPr>
        <w:t>Computers and networking equipment are outdated and lack necessary security updates.</w:t>
      </w:r>
    </w:p>
    <w:p w14:paraId="16F26815" w14:textId="77777777" w:rsidR="006F5C85" w:rsidRPr="006F5C85" w:rsidRDefault="006F5C85" w:rsidP="00736DD4">
      <w:pPr>
        <w:numPr>
          <w:ilvl w:val="1"/>
          <w:numId w:val="33"/>
        </w:numPr>
        <w:spacing w:line="480" w:lineRule="auto"/>
        <w:rPr>
          <w:sz w:val="24"/>
          <w:szCs w:val="24"/>
        </w:rPr>
      </w:pPr>
      <w:r w:rsidRPr="006F5C85">
        <w:rPr>
          <w:sz w:val="24"/>
          <w:szCs w:val="24"/>
        </w:rPr>
        <w:t>No dedicated storage solution for important church documents.</w:t>
      </w:r>
    </w:p>
    <w:p w14:paraId="6C8FA453" w14:textId="77777777" w:rsidR="006F5C85" w:rsidRPr="006F5C85" w:rsidRDefault="006F5C85" w:rsidP="00736DD4">
      <w:pPr>
        <w:numPr>
          <w:ilvl w:val="0"/>
          <w:numId w:val="33"/>
        </w:numPr>
        <w:spacing w:line="480" w:lineRule="auto"/>
        <w:rPr>
          <w:sz w:val="24"/>
          <w:szCs w:val="24"/>
        </w:rPr>
      </w:pPr>
      <w:r w:rsidRPr="006F5C85">
        <w:rPr>
          <w:b/>
          <w:bCs/>
          <w:sz w:val="24"/>
          <w:szCs w:val="24"/>
        </w:rPr>
        <w:t>Lack of Cybersecurity Measures:</w:t>
      </w:r>
    </w:p>
    <w:p w14:paraId="5D9FF4EB" w14:textId="77777777" w:rsidR="006F5C85" w:rsidRPr="006F5C85" w:rsidRDefault="006F5C85" w:rsidP="00736DD4">
      <w:pPr>
        <w:numPr>
          <w:ilvl w:val="1"/>
          <w:numId w:val="33"/>
        </w:numPr>
        <w:spacing w:line="480" w:lineRule="auto"/>
        <w:rPr>
          <w:sz w:val="24"/>
          <w:szCs w:val="24"/>
        </w:rPr>
      </w:pPr>
      <w:r w:rsidRPr="006F5C85">
        <w:rPr>
          <w:sz w:val="24"/>
          <w:szCs w:val="24"/>
        </w:rPr>
        <w:t>No firewalls, data encryption, or antivirus software in place.</w:t>
      </w:r>
    </w:p>
    <w:p w14:paraId="5C83C372" w14:textId="77777777" w:rsidR="006F5C85" w:rsidRPr="006F5C85" w:rsidRDefault="006F5C85" w:rsidP="00736DD4">
      <w:pPr>
        <w:numPr>
          <w:ilvl w:val="1"/>
          <w:numId w:val="33"/>
        </w:numPr>
        <w:spacing w:line="480" w:lineRule="auto"/>
        <w:rPr>
          <w:sz w:val="24"/>
          <w:szCs w:val="24"/>
        </w:rPr>
      </w:pPr>
      <w:r w:rsidRPr="006F5C85">
        <w:rPr>
          <w:sz w:val="24"/>
          <w:szCs w:val="24"/>
        </w:rPr>
        <w:t>Risk of data breaches and loss of sensitive member information.</w:t>
      </w:r>
    </w:p>
    <w:p w14:paraId="45EDD1B8" w14:textId="77777777" w:rsidR="006F5C85" w:rsidRPr="006F5C85" w:rsidRDefault="006F5C85" w:rsidP="00736DD4">
      <w:pPr>
        <w:numPr>
          <w:ilvl w:val="0"/>
          <w:numId w:val="33"/>
        </w:numPr>
        <w:spacing w:line="480" w:lineRule="auto"/>
        <w:rPr>
          <w:sz w:val="24"/>
          <w:szCs w:val="24"/>
        </w:rPr>
      </w:pPr>
      <w:r w:rsidRPr="006F5C85">
        <w:rPr>
          <w:b/>
          <w:bCs/>
          <w:sz w:val="24"/>
          <w:szCs w:val="24"/>
        </w:rPr>
        <w:t>Manual Administrative Processes:</w:t>
      </w:r>
    </w:p>
    <w:p w14:paraId="4F93497F" w14:textId="77777777" w:rsidR="006F5C85" w:rsidRPr="006F5C85" w:rsidRDefault="006F5C85" w:rsidP="00736DD4">
      <w:pPr>
        <w:numPr>
          <w:ilvl w:val="1"/>
          <w:numId w:val="33"/>
        </w:numPr>
        <w:spacing w:line="480" w:lineRule="auto"/>
        <w:rPr>
          <w:sz w:val="24"/>
          <w:szCs w:val="24"/>
        </w:rPr>
      </w:pPr>
      <w:r w:rsidRPr="006F5C85">
        <w:rPr>
          <w:sz w:val="24"/>
          <w:szCs w:val="24"/>
        </w:rPr>
        <w:t>Membership tracking, event planning, and financial management are conducted manually.</w:t>
      </w:r>
    </w:p>
    <w:p w14:paraId="60777C2E" w14:textId="77777777" w:rsidR="006F5C85" w:rsidRPr="006F5C85" w:rsidRDefault="006F5C85" w:rsidP="00736DD4">
      <w:pPr>
        <w:numPr>
          <w:ilvl w:val="1"/>
          <w:numId w:val="33"/>
        </w:numPr>
        <w:spacing w:line="480" w:lineRule="auto"/>
        <w:rPr>
          <w:sz w:val="24"/>
          <w:szCs w:val="24"/>
        </w:rPr>
      </w:pPr>
      <w:r w:rsidRPr="006F5C85">
        <w:rPr>
          <w:sz w:val="24"/>
          <w:szCs w:val="24"/>
        </w:rPr>
        <w:t>Inefficient processes leading to data inconsistencies and errors.</w:t>
      </w:r>
    </w:p>
    <w:p w14:paraId="62E3D1E4" w14:textId="77777777" w:rsidR="006F5C85" w:rsidRPr="006F5C85" w:rsidRDefault="006F5C85" w:rsidP="00736DD4">
      <w:pPr>
        <w:numPr>
          <w:ilvl w:val="0"/>
          <w:numId w:val="33"/>
        </w:numPr>
        <w:spacing w:line="480" w:lineRule="auto"/>
        <w:rPr>
          <w:sz w:val="24"/>
          <w:szCs w:val="24"/>
        </w:rPr>
      </w:pPr>
      <w:r w:rsidRPr="006F5C85">
        <w:rPr>
          <w:b/>
          <w:bCs/>
          <w:sz w:val="24"/>
          <w:szCs w:val="24"/>
        </w:rPr>
        <w:t>No Live Streaming or Digital Worship Services:</w:t>
      </w:r>
    </w:p>
    <w:p w14:paraId="58F80838" w14:textId="77777777" w:rsidR="006F5C85" w:rsidRPr="006F5C85" w:rsidRDefault="006F5C85" w:rsidP="00736DD4">
      <w:pPr>
        <w:numPr>
          <w:ilvl w:val="1"/>
          <w:numId w:val="33"/>
        </w:numPr>
        <w:spacing w:line="480" w:lineRule="auto"/>
        <w:rPr>
          <w:sz w:val="24"/>
          <w:szCs w:val="24"/>
        </w:rPr>
      </w:pPr>
      <w:r w:rsidRPr="006F5C85">
        <w:rPr>
          <w:sz w:val="24"/>
          <w:szCs w:val="24"/>
        </w:rPr>
        <w:lastRenderedPageBreak/>
        <w:t>The church does not currently offer remote worship services or sermon recordings.</w:t>
      </w:r>
    </w:p>
    <w:p w14:paraId="3E6037DE" w14:textId="77777777" w:rsidR="006F5C85" w:rsidRPr="006F5C85" w:rsidRDefault="006F5C85" w:rsidP="00736DD4">
      <w:pPr>
        <w:numPr>
          <w:ilvl w:val="1"/>
          <w:numId w:val="33"/>
        </w:numPr>
        <w:spacing w:line="480" w:lineRule="auto"/>
        <w:rPr>
          <w:sz w:val="24"/>
          <w:szCs w:val="24"/>
        </w:rPr>
      </w:pPr>
      <w:r w:rsidRPr="006F5C85">
        <w:rPr>
          <w:sz w:val="24"/>
          <w:szCs w:val="24"/>
        </w:rPr>
        <w:t>Limited capability to engage with members who cannot attend in person.</w:t>
      </w:r>
    </w:p>
    <w:p w14:paraId="0C4C0C3B" w14:textId="77777777" w:rsidR="006F5C85" w:rsidRPr="006F5C85" w:rsidRDefault="006F5C85" w:rsidP="00736DD4">
      <w:pPr>
        <w:numPr>
          <w:ilvl w:val="0"/>
          <w:numId w:val="33"/>
        </w:numPr>
        <w:spacing w:line="480" w:lineRule="auto"/>
        <w:rPr>
          <w:sz w:val="24"/>
          <w:szCs w:val="24"/>
        </w:rPr>
      </w:pPr>
      <w:r w:rsidRPr="006F5C85">
        <w:rPr>
          <w:b/>
          <w:bCs/>
          <w:sz w:val="24"/>
          <w:szCs w:val="24"/>
        </w:rPr>
        <w:t>Limited IT Training &amp; Digital Literacy:</w:t>
      </w:r>
    </w:p>
    <w:p w14:paraId="5C7DD8F9" w14:textId="77777777" w:rsidR="006F5C85" w:rsidRPr="006F5C85" w:rsidRDefault="006F5C85" w:rsidP="00736DD4">
      <w:pPr>
        <w:numPr>
          <w:ilvl w:val="1"/>
          <w:numId w:val="33"/>
        </w:numPr>
        <w:spacing w:line="480" w:lineRule="auto"/>
        <w:rPr>
          <w:sz w:val="24"/>
          <w:szCs w:val="24"/>
        </w:rPr>
      </w:pPr>
      <w:r w:rsidRPr="006F5C85">
        <w:rPr>
          <w:sz w:val="24"/>
          <w:szCs w:val="24"/>
        </w:rPr>
        <w:t>Staff and volunteers lack training on IT tools and security best practices.</w:t>
      </w:r>
    </w:p>
    <w:p w14:paraId="62F9A25F" w14:textId="77777777" w:rsidR="006F5C85" w:rsidRPr="006F5C85" w:rsidRDefault="006F5C85" w:rsidP="00736DD4">
      <w:pPr>
        <w:numPr>
          <w:ilvl w:val="1"/>
          <w:numId w:val="33"/>
        </w:numPr>
        <w:spacing w:line="480" w:lineRule="auto"/>
        <w:rPr>
          <w:sz w:val="24"/>
          <w:szCs w:val="24"/>
        </w:rPr>
      </w:pPr>
      <w:r w:rsidRPr="006F5C85">
        <w:rPr>
          <w:sz w:val="24"/>
          <w:szCs w:val="24"/>
        </w:rPr>
        <w:t>No structured IT education program in place.</w:t>
      </w:r>
    </w:p>
    <w:p w14:paraId="1DD6EF28" w14:textId="77777777" w:rsidR="006F5C85" w:rsidRPr="006F5C85" w:rsidRDefault="006F5C85" w:rsidP="00736DD4">
      <w:pPr>
        <w:numPr>
          <w:ilvl w:val="0"/>
          <w:numId w:val="33"/>
        </w:numPr>
        <w:spacing w:line="480" w:lineRule="auto"/>
        <w:rPr>
          <w:sz w:val="24"/>
          <w:szCs w:val="24"/>
        </w:rPr>
      </w:pPr>
      <w:r w:rsidRPr="006F5C85">
        <w:rPr>
          <w:b/>
          <w:bCs/>
          <w:sz w:val="24"/>
          <w:szCs w:val="24"/>
        </w:rPr>
        <w:t>Poor Internet &amp; Network Infrastructure:</w:t>
      </w:r>
    </w:p>
    <w:p w14:paraId="59A1806F" w14:textId="77777777" w:rsidR="006F5C85" w:rsidRPr="006F5C85" w:rsidRDefault="006F5C85" w:rsidP="00736DD4">
      <w:pPr>
        <w:numPr>
          <w:ilvl w:val="1"/>
          <w:numId w:val="33"/>
        </w:numPr>
        <w:spacing w:line="480" w:lineRule="auto"/>
        <w:rPr>
          <w:sz w:val="24"/>
          <w:szCs w:val="24"/>
        </w:rPr>
      </w:pPr>
      <w:r w:rsidRPr="006F5C85">
        <w:rPr>
          <w:sz w:val="24"/>
          <w:szCs w:val="24"/>
        </w:rPr>
        <w:t>Weak Wi-Fi signals and slow internet connectivity.</w:t>
      </w:r>
    </w:p>
    <w:p w14:paraId="23C9174A" w14:textId="77777777" w:rsidR="006F5C85" w:rsidRPr="006F5C85" w:rsidRDefault="006F5C85" w:rsidP="00736DD4">
      <w:pPr>
        <w:numPr>
          <w:ilvl w:val="1"/>
          <w:numId w:val="33"/>
        </w:numPr>
        <w:spacing w:line="480" w:lineRule="auto"/>
        <w:rPr>
          <w:sz w:val="24"/>
          <w:szCs w:val="24"/>
        </w:rPr>
      </w:pPr>
      <w:r w:rsidRPr="006F5C85">
        <w:rPr>
          <w:sz w:val="24"/>
          <w:szCs w:val="24"/>
        </w:rPr>
        <w:t>No network segmentation or secure guest Wi-Fi access.</w:t>
      </w:r>
    </w:p>
    <w:p w14:paraId="748F3A1C" w14:textId="77777777" w:rsidR="006F5C85" w:rsidRPr="006F5C85" w:rsidRDefault="006F5C85" w:rsidP="00736DD4">
      <w:pPr>
        <w:numPr>
          <w:ilvl w:val="0"/>
          <w:numId w:val="33"/>
        </w:numPr>
        <w:spacing w:line="480" w:lineRule="auto"/>
        <w:rPr>
          <w:sz w:val="24"/>
          <w:szCs w:val="24"/>
        </w:rPr>
      </w:pPr>
      <w:r w:rsidRPr="006F5C85">
        <w:rPr>
          <w:b/>
          <w:bCs/>
          <w:sz w:val="24"/>
          <w:szCs w:val="24"/>
        </w:rPr>
        <w:t>No Long-Term IT Strategy or Budget:</w:t>
      </w:r>
    </w:p>
    <w:p w14:paraId="35B54845" w14:textId="77777777" w:rsidR="006F5C85" w:rsidRPr="006F5C85" w:rsidRDefault="006F5C85" w:rsidP="00736DD4">
      <w:pPr>
        <w:numPr>
          <w:ilvl w:val="0"/>
          <w:numId w:val="34"/>
        </w:numPr>
        <w:spacing w:line="480" w:lineRule="auto"/>
        <w:rPr>
          <w:sz w:val="24"/>
          <w:szCs w:val="24"/>
        </w:rPr>
      </w:pPr>
      <w:r w:rsidRPr="006F5C85">
        <w:rPr>
          <w:sz w:val="24"/>
          <w:szCs w:val="24"/>
        </w:rPr>
        <w:t xml:space="preserve">IT improvements are not </w:t>
      </w:r>
      <w:proofErr w:type="gramStart"/>
      <w:r w:rsidRPr="006F5C85">
        <w:rPr>
          <w:sz w:val="24"/>
          <w:szCs w:val="24"/>
        </w:rPr>
        <w:t>planned in advance</w:t>
      </w:r>
      <w:proofErr w:type="gramEnd"/>
      <w:r w:rsidRPr="006F5C85">
        <w:rPr>
          <w:sz w:val="24"/>
          <w:szCs w:val="24"/>
        </w:rPr>
        <w:t>.</w:t>
      </w:r>
    </w:p>
    <w:p w14:paraId="1E927E70" w14:textId="37F009E8" w:rsidR="006F5C85" w:rsidRPr="006F5C85" w:rsidRDefault="006F5C85" w:rsidP="00736DD4">
      <w:pPr>
        <w:numPr>
          <w:ilvl w:val="0"/>
          <w:numId w:val="34"/>
        </w:numPr>
        <w:spacing w:line="480" w:lineRule="auto"/>
        <w:rPr>
          <w:sz w:val="24"/>
          <w:szCs w:val="24"/>
        </w:rPr>
      </w:pPr>
      <w:r w:rsidRPr="006F5C85">
        <w:rPr>
          <w:sz w:val="24"/>
          <w:szCs w:val="24"/>
        </w:rPr>
        <w:t>Lack of allocated budget for IT development and maintenance.</w:t>
      </w:r>
    </w:p>
    <w:p w14:paraId="750945E8" w14:textId="77777777" w:rsidR="006F5C85" w:rsidRPr="006F5C85" w:rsidRDefault="006F5C85" w:rsidP="006F5C85">
      <w:pPr>
        <w:spacing w:line="480" w:lineRule="auto"/>
        <w:rPr>
          <w:sz w:val="24"/>
          <w:szCs w:val="24"/>
        </w:rPr>
      </w:pPr>
      <w:r w:rsidRPr="006F5C85">
        <w:rPr>
          <w:sz w:val="24"/>
          <w:szCs w:val="24"/>
        </w:rPr>
        <w:t xml:space="preserve">Addressing these challenges requires a </w:t>
      </w:r>
      <w:r w:rsidRPr="006F5C85">
        <w:rPr>
          <w:b/>
          <w:bCs/>
          <w:sz w:val="24"/>
          <w:szCs w:val="24"/>
        </w:rPr>
        <w:t>phased IT development plan</w:t>
      </w:r>
      <w:r w:rsidRPr="006F5C85">
        <w:rPr>
          <w:sz w:val="24"/>
          <w:szCs w:val="24"/>
        </w:rPr>
        <w:t xml:space="preserve"> that aligns with the church’s mission and financial capabilities. The church must prioritize investments in </w:t>
      </w:r>
      <w:r w:rsidRPr="006F5C85">
        <w:rPr>
          <w:b/>
          <w:bCs/>
          <w:sz w:val="24"/>
          <w:szCs w:val="24"/>
        </w:rPr>
        <w:t>digital engagement, cybersecurity, IT training, and infrastructure improvements</w:t>
      </w:r>
      <w:r w:rsidRPr="006F5C85">
        <w:rPr>
          <w:sz w:val="24"/>
          <w:szCs w:val="24"/>
        </w:rPr>
        <w:t xml:space="preserve"> to meet its long-term objectives.</w:t>
      </w:r>
    </w:p>
    <w:p w14:paraId="7FCBD076" w14:textId="77777777" w:rsidR="006F5C85" w:rsidRPr="006F5C85" w:rsidRDefault="006F5C85" w:rsidP="006F5C85">
      <w:pPr>
        <w:spacing w:line="480" w:lineRule="auto"/>
        <w:rPr>
          <w:sz w:val="24"/>
          <w:szCs w:val="24"/>
        </w:rPr>
      </w:pPr>
      <w:r w:rsidRPr="006F5C85">
        <w:rPr>
          <w:sz w:val="24"/>
          <w:szCs w:val="24"/>
        </w:rPr>
        <w:t>In the next section, specific recommendations will be outlined to close the gaps in IT capabilities and move toward a more digitally empowered church community.</w:t>
      </w:r>
    </w:p>
    <w:p w14:paraId="7C2A71C1" w14:textId="77777777" w:rsidR="00984D58" w:rsidRPr="004609C4" w:rsidRDefault="00984D58" w:rsidP="004609C4">
      <w:pPr>
        <w:spacing w:line="480" w:lineRule="auto"/>
        <w:rPr>
          <w:sz w:val="24"/>
          <w:szCs w:val="24"/>
        </w:rPr>
      </w:pPr>
    </w:p>
    <w:p w14:paraId="078DE824" w14:textId="77777777" w:rsidR="008948BA" w:rsidRPr="004609C4" w:rsidRDefault="008948BA" w:rsidP="004609C4">
      <w:pPr>
        <w:pStyle w:val="BodyText"/>
        <w:spacing w:line="480" w:lineRule="auto"/>
        <w:rPr>
          <w:sz w:val="24"/>
          <w:szCs w:val="24"/>
        </w:rPr>
      </w:pPr>
    </w:p>
    <w:p w14:paraId="6A0F7096" w14:textId="77777777" w:rsidR="00ED662A" w:rsidRPr="004609C4" w:rsidRDefault="00ED662A" w:rsidP="004609C4">
      <w:pPr>
        <w:pStyle w:val="Heading1"/>
        <w:spacing w:line="480" w:lineRule="auto"/>
        <w:rPr>
          <w:rFonts w:ascii="Times New Roman" w:hAnsi="Times New Roman"/>
          <w:szCs w:val="24"/>
        </w:rPr>
      </w:pPr>
      <w:bookmarkStart w:id="31" w:name="_Toc238290077"/>
      <w:r w:rsidRPr="004609C4">
        <w:rPr>
          <w:rFonts w:ascii="Times New Roman" w:hAnsi="Times New Roman"/>
          <w:szCs w:val="24"/>
        </w:rPr>
        <w:t>Closing the Gap</w:t>
      </w:r>
      <w:bookmarkEnd w:id="31"/>
    </w:p>
    <w:p w14:paraId="6D5F1D94" w14:textId="6D42B271" w:rsidR="00C0721C" w:rsidRPr="004609C4" w:rsidRDefault="00C0721C" w:rsidP="004609C4">
      <w:pPr>
        <w:pStyle w:val="Heading2"/>
        <w:spacing w:line="480" w:lineRule="auto"/>
        <w:rPr>
          <w:rFonts w:ascii="Times New Roman" w:hAnsi="Times New Roman"/>
          <w:sz w:val="24"/>
          <w:szCs w:val="24"/>
        </w:rPr>
      </w:pPr>
      <w:bookmarkStart w:id="32" w:name="_Toc238290078"/>
      <w:r w:rsidRPr="004609C4">
        <w:rPr>
          <w:rFonts w:ascii="Times New Roman" w:hAnsi="Times New Roman"/>
          <w:sz w:val="24"/>
          <w:szCs w:val="24"/>
        </w:rPr>
        <w:t>Recommendation 1</w:t>
      </w:r>
      <w:bookmarkEnd w:id="32"/>
      <w:r w:rsidR="00E2058A">
        <w:rPr>
          <w:rFonts w:ascii="Times New Roman" w:hAnsi="Times New Roman"/>
          <w:sz w:val="24"/>
          <w:szCs w:val="24"/>
        </w:rPr>
        <w:t>: Implementing a Church Management System</w:t>
      </w:r>
    </w:p>
    <w:p w14:paraId="11EA9CC9" w14:textId="77777777" w:rsidR="00E2058A" w:rsidRPr="00E2058A" w:rsidRDefault="00E2058A" w:rsidP="00E2058A">
      <w:pPr>
        <w:spacing w:line="480" w:lineRule="auto"/>
        <w:rPr>
          <w:sz w:val="24"/>
          <w:szCs w:val="24"/>
        </w:rPr>
      </w:pPr>
      <w:r w:rsidRPr="00E2058A">
        <w:rPr>
          <w:sz w:val="24"/>
          <w:szCs w:val="24"/>
        </w:rPr>
        <w:t xml:space="preserve">A </w:t>
      </w:r>
      <w:r w:rsidRPr="00E2058A">
        <w:rPr>
          <w:b/>
          <w:bCs/>
          <w:sz w:val="24"/>
          <w:szCs w:val="24"/>
        </w:rPr>
        <w:t>Church Management System (</w:t>
      </w:r>
      <w:proofErr w:type="spellStart"/>
      <w:r w:rsidRPr="00E2058A">
        <w:rPr>
          <w:b/>
          <w:bCs/>
          <w:sz w:val="24"/>
          <w:szCs w:val="24"/>
        </w:rPr>
        <w:t>ChMS</w:t>
      </w:r>
      <w:proofErr w:type="spellEnd"/>
      <w:r w:rsidRPr="00E2058A">
        <w:rPr>
          <w:b/>
          <w:bCs/>
          <w:sz w:val="24"/>
          <w:szCs w:val="24"/>
        </w:rPr>
        <w:t>)</w:t>
      </w:r>
      <w:r w:rsidRPr="00E2058A">
        <w:rPr>
          <w:sz w:val="24"/>
          <w:szCs w:val="24"/>
        </w:rPr>
        <w:t xml:space="preserve"> is essential for improving administrative efficiency, </w:t>
      </w:r>
      <w:r w:rsidRPr="00E2058A">
        <w:rPr>
          <w:sz w:val="24"/>
          <w:szCs w:val="24"/>
        </w:rPr>
        <w:lastRenderedPageBreak/>
        <w:t>enhancing member engagement, and automating key tasks such as event planning, communication, and financial tracking.</w:t>
      </w:r>
    </w:p>
    <w:p w14:paraId="708D8875" w14:textId="77777777" w:rsidR="00E2058A" w:rsidRPr="00E2058A" w:rsidRDefault="00E2058A" w:rsidP="00E2058A">
      <w:pPr>
        <w:spacing w:line="480" w:lineRule="auto"/>
        <w:rPr>
          <w:sz w:val="24"/>
          <w:szCs w:val="24"/>
        </w:rPr>
      </w:pPr>
      <w:r w:rsidRPr="00E2058A">
        <w:rPr>
          <w:b/>
          <w:bCs/>
          <w:sz w:val="24"/>
          <w:szCs w:val="24"/>
        </w:rPr>
        <w:t xml:space="preserve">Key Features of </w:t>
      </w:r>
      <w:proofErr w:type="spellStart"/>
      <w:r w:rsidRPr="00E2058A">
        <w:rPr>
          <w:b/>
          <w:bCs/>
          <w:sz w:val="24"/>
          <w:szCs w:val="24"/>
        </w:rPr>
        <w:t>ChMS</w:t>
      </w:r>
      <w:proofErr w:type="spellEnd"/>
      <w:r w:rsidRPr="00E2058A">
        <w:rPr>
          <w:b/>
          <w:bCs/>
          <w:sz w:val="24"/>
          <w:szCs w:val="24"/>
        </w:rPr>
        <w:t xml:space="preserve"> Implementation:</w:t>
      </w:r>
    </w:p>
    <w:p w14:paraId="00B8EE9D" w14:textId="77777777" w:rsidR="00E2058A" w:rsidRPr="00E2058A" w:rsidRDefault="00E2058A" w:rsidP="00736DD4">
      <w:pPr>
        <w:numPr>
          <w:ilvl w:val="0"/>
          <w:numId w:val="9"/>
        </w:numPr>
        <w:spacing w:line="480" w:lineRule="auto"/>
        <w:rPr>
          <w:sz w:val="24"/>
          <w:szCs w:val="24"/>
        </w:rPr>
      </w:pPr>
      <w:r w:rsidRPr="00E2058A">
        <w:rPr>
          <w:b/>
          <w:bCs/>
          <w:sz w:val="24"/>
          <w:szCs w:val="24"/>
        </w:rPr>
        <w:t>Member Database:</w:t>
      </w:r>
      <w:r w:rsidRPr="00E2058A">
        <w:rPr>
          <w:sz w:val="24"/>
          <w:szCs w:val="24"/>
        </w:rPr>
        <w:t xml:space="preserve"> A centralized repository for tracking membership, attendance, and engagement.</w:t>
      </w:r>
    </w:p>
    <w:p w14:paraId="51A6A51F" w14:textId="77777777" w:rsidR="00E2058A" w:rsidRPr="00E2058A" w:rsidRDefault="00E2058A" w:rsidP="00736DD4">
      <w:pPr>
        <w:numPr>
          <w:ilvl w:val="0"/>
          <w:numId w:val="9"/>
        </w:numPr>
        <w:spacing w:line="480" w:lineRule="auto"/>
        <w:rPr>
          <w:sz w:val="24"/>
          <w:szCs w:val="24"/>
        </w:rPr>
      </w:pPr>
      <w:r w:rsidRPr="00E2058A">
        <w:rPr>
          <w:b/>
          <w:bCs/>
          <w:sz w:val="24"/>
          <w:szCs w:val="24"/>
        </w:rPr>
        <w:t>Event Scheduling:</w:t>
      </w:r>
      <w:r w:rsidRPr="00E2058A">
        <w:rPr>
          <w:sz w:val="24"/>
          <w:szCs w:val="24"/>
        </w:rPr>
        <w:t xml:space="preserve"> An integrated calendar system to manage worship services, fundraisers, and community programs.</w:t>
      </w:r>
    </w:p>
    <w:p w14:paraId="011976ED" w14:textId="77777777" w:rsidR="00E2058A" w:rsidRPr="00E2058A" w:rsidRDefault="00E2058A" w:rsidP="00736DD4">
      <w:pPr>
        <w:numPr>
          <w:ilvl w:val="0"/>
          <w:numId w:val="9"/>
        </w:numPr>
        <w:spacing w:line="480" w:lineRule="auto"/>
        <w:rPr>
          <w:sz w:val="24"/>
          <w:szCs w:val="24"/>
        </w:rPr>
      </w:pPr>
      <w:r w:rsidRPr="00E2058A">
        <w:rPr>
          <w:b/>
          <w:bCs/>
          <w:sz w:val="24"/>
          <w:szCs w:val="24"/>
        </w:rPr>
        <w:t>Volunteer Coordination:</w:t>
      </w:r>
      <w:r w:rsidRPr="00E2058A">
        <w:rPr>
          <w:sz w:val="24"/>
          <w:szCs w:val="24"/>
        </w:rPr>
        <w:t xml:space="preserve"> A system to assign, track, and manage volunteers effectively.</w:t>
      </w:r>
    </w:p>
    <w:p w14:paraId="48F406D0" w14:textId="77777777" w:rsidR="00E2058A" w:rsidRPr="00E2058A" w:rsidRDefault="00E2058A" w:rsidP="00736DD4">
      <w:pPr>
        <w:numPr>
          <w:ilvl w:val="0"/>
          <w:numId w:val="9"/>
        </w:numPr>
        <w:spacing w:line="480" w:lineRule="auto"/>
        <w:rPr>
          <w:sz w:val="24"/>
          <w:szCs w:val="24"/>
        </w:rPr>
      </w:pPr>
      <w:r w:rsidRPr="00E2058A">
        <w:rPr>
          <w:b/>
          <w:bCs/>
          <w:sz w:val="24"/>
          <w:szCs w:val="24"/>
        </w:rPr>
        <w:t>Automated Communications:</w:t>
      </w:r>
      <w:r w:rsidRPr="00E2058A">
        <w:rPr>
          <w:sz w:val="24"/>
          <w:szCs w:val="24"/>
        </w:rPr>
        <w:t xml:space="preserve"> SMS and email reminders for upcoming events, donation drives, and church updates.</w:t>
      </w:r>
    </w:p>
    <w:p w14:paraId="54B6338D" w14:textId="77777777" w:rsidR="00E2058A" w:rsidRPr="00E2058A" w:rsidRDefault="00E2058A" w:rsidP="00E2058A">
      <w:pPr>
        <w:spacing w:line="480" w:lineRule="auto"/>
        <w:rPr>
          <w:sz w:val="24"/>
          <w:szCs w:val="24"/>
        </w:rPr>
      </w:pPr>
      <w:r w:rsidRPr="00E2058A">
        <w:rPr>
          <w:b/>
          <w:bCs/>
          <w:sz w:val="24"/>
          <w:szCs w:val="24"/>
        </w:rPr>
        <w:t>Implementation Plan:</w:t>
      </w:r>
    </w:p>
    <w:p w14:paraId="6CE4934B" w14:textId="77777777" w:rsidR="00E2058A" w:rsidRPr="00E2058A" w:rsidRDefault="00E2058A" w:rsidP="00736DD4">
      <w:pPr>
        <w:numPr>
          <w:ilvl w:val="0"/>
          <w:numId w:val="10"/>
        </w:numPr>
        <w:spacing w:line="480" w:lineRule="auto"/>
        <w:rPr>
          <w:sz w:val="24"/>
          <w:szCs w:val="24"/>
        </w:rPr>
      </w:pPr>
      <w:r w:rsidRPr="00E2058A">
        <w:rPr>
          <w:sz w:val="24"/>
          <w:szCs w:val="24"/>
        </w:rPr>
        <w:t xml:space="preserve">Research and select a cloud-based </w:t>
      </w:r>
      <w:proofErr w:type="spellStart"/>
      <w:r w:rsidRPr="00E2058A">
        <w:rPr>
          <w:sz w:val="24"/>
          <w:szCs w:val="24"/>
        </w:rPr>
        <w:t>ChMS</w:t>
      </w:r>
      <w:proofErr w:type="spellEnd"/>
      <w:r w:rsidRPr="00E2058A">
        <w:rPr>
          <w:sz w:val="24"/>
          <w:szCs w:val="24"/>
        </w:rPr>
        <w:t xml:space="preserve"> tailored for small-to-medium churches.</w:t>
      </w:r>
    </w:p>
    <w:p w14:paraId="17F393BE" w14:textId="77777777" w:rsidR="00E2058A" w:rsidRPr="00E2058A" w:rsidRDefault="00E2058A" w:rsidP="00736DD4">
      <w:pPr>
        <w:numPr>
          <w:ilvl w:val="0"/>
          <w:numId w:val="10"/>
        </w:numPr>
        <w:spacing w:line="480" w:lineRule="auto"/>
        <w:rPr>
          <w:sz w:val="24"/>
          <w:szCs w:val="24"/>
        </w:rPr>
      </w:pPr>
      <w:r w:rsidRPr="00E2058A">
        <w:rPr>
          <w:sz w:val="24"/>
          <w:szCs w:val="24"/>
        </w:rPr>
        <w:t>Migrate existing member data into the new system.</w:t>
      </w:r>
    </w:p>
    <w:p w14:paraId="76779E49" w14:textId="77777777" w:rsidR="00E2058A" w:rsidRPr="00E2058A" w:rsidRDefault="00E2058A" w:rsidP="00736DD4">
      <w:pPr>
        <w:numPr>
          <w:ilvl w:val="0"/>
          <w:numId w:val="10"/>
        </w:numPr>
        <w:spacing w:line="480" w:lineRule="auto"/>
        <w:rPr>
          <w:sz w:val="24"/>
          <w:szCs w:val="24"/>
        </w:rPr>
      </w:pPr>
      <w:r w:rsidRPr="00E2058A">
        <w:rPr>
          <w:sz w:val="24"/>
          <w:szCs w:val="24"/>
        </w:rPr>
        <w:t>Train administrative staff and volunteers on system usage.</w:t>
      </w:r>
    </w:p>
    <w:p w14:paraId="6600548C" w14:textId="77777777" w:rsidR="00E2058A" w:rsidRPr="00E2058A" w:rsidRDefault="00E2058A" w:rsidP="00736DD4">
      <w:pPr>
        <w:numPr>
          <w:ilvl w:val="0"/>
          <w:numId w:val="10"/>
        </w:numPr>
        <w:spacing w:line="480" w:lineRule="auto"/>
        <w:rPr>
          <w:sz w:val="24"/>
          <w:szCs w:val="24"/>
        </w:rPr>
      </w:pPr>
      <w:r w:rsidRPr="00E2058A">
        <w:rPr>
          <w:sz w:val="24"/>
          <w:szCs w:val="24"/>
        </w:rPr>
        <w:t>Monitor performance and adjust configurations as needed.</w:t>
      </w:r>
    </w:p>
    <w:p w14:paraId="35B86CC8" w14:textId="77777777" w:rsidR="00E2058A" w:rsidRPr="00E2058A" w:rsidRDefault="00E2058A" w:rsidP="00E2058A">
      <w:pPr>
        <w:spacing w:line="480" w:lineRule="auto"/>
        <w:rPr>
          <w:sz w:val="24"/>
          <w:szCs w:val="24"/>
        </w:rPr>
      </w:pPr>
      <w:r w:rsidRPr="00E2058A">
        <w:rPr>
          <w:b/>
          <w:bCs/>
          <w:sz w:val="24"/>
          <w:szCs w:val="24"/>
        </w:rPr>
        <w:t>Challenges &amp; Mitigation:</w:t>
      </w:r>
    </w:p>
    <w:p w14:paraId="7F31FA09" w14:textId="77777777" w:rsidR="00E2058A" w:rsidRPr="00E2058A" w:rsidRDefault="00E2058A" w:rsidP="00736DD4">
      <w:pPr>
        <w:numPr>
          <w:ilvl w:val="0"/>
          <w:numId w:val="11"/>
        </w:numPr>
        <w:spacing w:line="480" w:lineRule="auto"/>
        <w:rPr>
          <w:sz w:val="24"/>
          <w:szCs w:val="24"/>
        </w:rPr>
      </w:pPr>
      <w:r w:rsidRPr="00E2058A">
        <w:rPr>
          <w:b/>
          <w:bCs/>
          <w:sz w:val="24"/>
          <w:szCs w:val="24"/>
        </w:rPr>
        <w:t>Cost Constraints:</w:t>
      </w:r>
      <w:r w:rsidRPr="00E2058A">
        <w:rPr>
          <w:sz w:val="24"/>
          <w:szCs w:val="24"/>
        </w:rPr>
        <w:t xml:space="preserve"> </w:t>
      </w:r>
      <w:proofErr w:type="spellStart"/>
      <w:r w:rsidRPr="00E2058A">
        <w:rPr>
          <w:sz w:val="24"/>
          <w:szCs w:val="24"/>
        </w:rPr>
        <w:t>Opt</w:t>
      </w:r>
      <w:proofErr w:type="spellEnd"/>
      <w:r w:rsidRPr="00E2058A">
        <w:rPr>
          <w:sz w:val="24"/>
          <w:szCs w:val="24"/>
        </w:rPr>
        <w:t xml:space="preserve"> for a </w:t>
      </w:r>
      <w:proofErr w:type="spellStart"/>
      <w:r w:rsidRPr="00E2058A">
        <w:rPr>
          <w:sz w:val="24"/>
          <w:szCs w:val="24"/>
        </w:rPr>
        <w:t>ChMS</w:t>
      </w:r>
      <w:proofErr w:type="spellEnd"/>
      <w:r w:rsidRPr="00E2058A">
        <w:rPr>
          <w:sz w:val="24"/>
          <w:szCs w:val="24"/>
        </w:rPr>
        <w:t xml:space="preserve"> with flexible pricing or nonprofit discounts.</w:t>
      </w:r>
    </w:p>
    <w:p w14:paraId="3B52331D" w14:textId="77777777" w:rsidR="00E2058A" w:rsidRPr="00E2058A" w:rsidRDefault="00E2058A" w:rsidP="00736DD4">
      <w:pPr>
        <w:numPr>
          <w:ilvl w:val="0"/>
          <w:numId w:val="11"/>
        </w:numPr>
        <w:spacing w:line="480" w:lineRule="auto"/>
        <w:rPr>
          <w:sz w:val="24"/>
          <w:szCs w:val="24"/>
        </w:rPr>
      </w:pPr>
      <w:r w:rsidRPr="00E2058A">
        <w:rPr>
          <w:b/>
          <w:bCs/>
          <w:sz w:val="24"/>
          <w:szCs w:val="24"/>
        </w:rPr>
        <w:t>Adoption Resistance:</w:t>
      </w:r>
      <w:r w:rsidRPr="00E2058A">
        <w:rPr>
          <w:sz w:val="24"/>
          <w:szCs w:val="24"/>
        </w:rPr>
        <w:t xml:space="preserve"> Provide training sessions and demonstrate long-term benefits.</w:t>
      </w:r>
    </w:p>
    <w:p w14:paraId="5B7FC583" w14:textId="77777777" w:rsidR="00E2058A" w:rsidRPr="00E2058A" w:rsidRDefault="00E2058A" w:rsidP="00736DD4">
      <w:pPr>
        <w:numPr>
          <w:ilvl w:val="0"/>
          <w:numId w:val="11"/>
        </w:numPr>
        <w:spacing w:line="480" w:lineRule="auto"/>
        <w:rPr>
          <w:sz w:val="24"/>
          <w:szCs w:val="24"/>
        </w:rPr>
      </w:pPr>
      <w:r w:rsidRPr="00E2058A">
        <w:rPr>
          <w:b/>
          <w:bCs/>
          <w:sz w:val="24"/>
          <w:szCs w:val="24"/>
        </w:rPr>
        <w:t>Data Migration Risks:</w:t>
      </w:r>
      <w:r w:rsidRPr="00E2058A">
        <w:rPr>
          <w:sz w:val="24"/>
          <w:szCs w:val="24"/>
        </w:rPr>
        <w:t xml:space="preserve"> Conduct backups and implement phased rollouts.</w:t>
      </w:r>
    </w:p>
    <w:p w14:paraId="46945320" w14:textId="77777777" w:rsidR="00984D58" w:rsidRPr="004609C4" w:rsidRDefault="00984D58" w:rsidP="004609C4">
      <w:pPr>
        <w:spacing w:line="480" w:lineRule="auto"/>
        <w:rPr>
          <w:sz w:val="24"/>
          <w:szCs w:val="24"/>
        </w:rPr>
      </w:pPr>
    </w:p>
    <w:p w14:paraId="74FEB6F7" w14:textId="710EE439" w:rsidR="00C0721C" w:rsidRPr="004609C4" w:rsidRDefault="00C0721C" w:rsidP="004609C4">
      <w:pPr>
        <w:pStyle w:val="Heading2"/>
        <w:spacing w:line="480" w:lineRule="auto"/>
        <w:rPr>
          <w:rFonts w:ascii="Times New Roman" w:hAnsi="Times New Roman"/>
          <w:sz w:val="24"/>
          <w:szCs w:val="24"/>
        </w:rPr>
      </w:pPr>
      <w:bookmarkStart w:id="33" w:name="_Toc238290079"/>
      <w:r w:rsidRPr="004609C4">
        <w:rPr>
          <w:rFonts w:ascii="Times New Roman" w:hAnsi="Times New Roman"/>
          <w:sz w:val="24"/>
          <w:szCs w:val="24"/>
        </w:rPr>
        <w:t>Recommendation 2</w:t>
      </w:r>
      <w:bookmarkEnd w:id="33"/>
      <w:r w:rsidR="00E2058A">
        <w:rPr>
          <w:rFonts w:ascii="Times New Roman" w:hAnsi="Times New Roman"/>
          <w:sz w:val="24"/>
          <w:szCs w:val="24"/>
        </w:rPr>
        <w:t>: Enhancing Digital Donations and Financial Transparency</w:t>
      </w:r>
    </w:p>
    <w:p w14:paraId="05D723D6" w14:textId="77777777" w:rsidR="00E2058A" w:rsidRPr="00E2058A" w:rsidRDefault="00E2058A" w:rsidP="00E2058A">
      <w:pPr>
        <w:spacing w:line="480" w:lineRule="auto"/>
        <w:rPr>
          <w:sz w:val="24"/>
          <w:szCs w:val="24"/>
        </w:rPr>
      </w:pPr>
      <w:r w:rsidRPr="00E2058A">
        <w:rPr>
          <w:sz w:val="24"/>
          <w:szCs w:val="24"/>
        </w:rPr>
        <w:t xml:space="preserve">Currently, Fire of God International Church collects donations primarily in person, which limits the church’s ability to receive contributions from remote members. Implementing a </w:t>
      </w:r>
      <w:r w:rsidRPr="00E2058A">
        <w:rPr>
          <w:b/>
          <w:bCs/>
          <w:sz w:val="24"/>
          <w:szCs w:val="24"/>
        </w:rPr>
        <w:t xml:space="preserve">digital </w:t>
      </w:r>
      <w:r w:rsidRPr="00E2058A">
        <w:rPr>
          <w:b/>
          <w:bCs/>
          <w:sz w:val="24"/>
          <w:szCs w:val="24"/>
        </w:rPr>
        <w:lastRenderedPageBreak/>
        <w:t>giving platform</w:t>
      </w:r>
      <w:r w:rsidRPr="00E2058A">
        <w:rPr>
          <w:sz w:val="24"/>
          <w:szCs w:val="24"/>
        </w:rPr>
        <w:t xml:space="preserve"> would enable seamless online donations.</w:t>
      </w:r>
    </w:p>
    <w:p w14:paraId="2986703B" w14:textId="77777777" w:rsidR="00E2058A" w:rsidRPr="00E2058A" w:rsidRDefault="00E2058A" w:rsidP="00E2058A">
      <w:pPr>
        <w:spacing w:line="480" w:lineRule="auto"/>
        <w:rPr>
          <w:sz w:val="24"/>
          <w:szCs w:val="24"/>
        </w:rPr>
      </w:pPr>
      <w:r w:rsidRPr="00E2058A">
        <w:rPr>
          <w:b/>
          <w:bCs/>
          <w:sz w:val="24"/>
          <w:szCs w:val="24"/>
        </w:rPr>
        <w:t>Proposed Digital Giving Solutions:</w:t>
      </w:r>
    </w:p>
    <w:p w14:paraId="258C56B6" w14:textId="77777777" w:rsidR="00E2058A" w:rsidRPr="00E2058A" w:rsidRDefault="00E2058A" w:rsidP="00736DD4">
      <w:pPr>
        <w:numPr>
          <w:ilvl w:val="0"/>
          <w:numId w:val="12"/>
        </w:numPr>
        <w:spacing w:line="480" w:lineRule="auto"/>
        <w:rPr>
          <w:sz w:val="24"/>
          <w:szCs w:val="24"/>
        </w:rPr>
      </w:pPr>
      <w:r w:rsidRPr="00E2058A">
        <w:rPr>
          <w:b/>
          <w:bCs/>
          <w:sz w:val="24"/>
          <w:szCs w:val="24"/>
        </w:rPr>
        <w:t>Online Donation Portals:</w:t>
      </w:r>
      <w:r w:rsidRPr="00E2058A">
        <w:rPr>
          <w:sz w:val="24"/>
          <w:szCs w:val="24"/>
        </w:rPr>
        <w:t xml:space="preserve"> Platforms such as PayPal, Tithe.ly, and </w:t>
      </w:r>
      <w:proofErr w:type="spellStart"/>
      <w:r w:rsidRPr="00E2058A">
        <w:rPr>
          <w:sz w:val="24"/>
          <w:szCs w:val="24"/>
        </w:rPr>
        <w:t>Givelify</w:t>
      </w:r>
      <w:proofErr w:type="spellEnd"/>
      <w:r w:rsidRPr="00E2058A">
        <w:rPr>
          <w:sz w:val="24"/>
          <w:szCs w:val="24"/>
        </w:rPr>
        <w:t>.</w:t>
      </w:r>
    </w:p>
    <w:p w14:paraId="13E73E57" w14:textId="77777777" w:rsidR="00E2058A" w:rsidRPr="00E2058A" w:rsidRDefault="00E2058A" w:rsidP="00736DD4">
      <w:pPr>
        <w:numPr>
          <w:ilvl w:val="0"/>
          <w:numId w:val="12"/>
        </w:numPr>
        <w:spacing w:line="480" w:lineRule="auto"/>
        <w:rPr>
          <w:sz w:val="24"/>
          <w:szCs w:val="24"/>
        </w:rPr>
      </w:pPr>
      <w:r w:rsidRPr="00E2058A">
        <w:rPr>
          <w:b/>
          <w:bCs/>
          <w:sz w:val="24"/>
          <w:szCs w:val="24"/>
        </w:rPr>
        <w:t>Text-to-Give:</w:t>
      </w:r>
      <w:r w:rsidRPr="00E2058A">
        <w:rPr>
          <w:sz w:val="24"/>
          <w:szCs w:val="24"/>
        </w:rPr>
        <w:t xml:space="preserve"> Allows members to donate via SMS.</w:t>
      </w:r>
    </w:p>
    <w:p w14:paraId="294F4841" w14:textId="77777777" w:rsidR="00E2058A" w:rsidRPr="00E2058A" w:rsidRDefault="00E2058A" w:rsidP="00736DD4">
      <w:pPr>
        <w:numPr>
          <w:ilvl w:val="0"/>
          <w:numId w:val="12"/>
        </w:numPr>
        <w:spacing w:line="480" w:lineRule="auto"/>
        <w:rPr>
          <w:sz w:val="24"/>
          <w:szCs w:val="24"/>
        </w:rPr>
      </w:pPr>
      <w:r w:rsidRPr="00E2058A">
        <w:rPr>
          <w:b/>
          <w:bCs/>
          <w:sz w:val="24"/>
          <w:szCs w:val="24"/>
        </w:rPr>
        <w:t>Recurring Giving:</w:t>
      </w:r>
      <w:r w:rsidRPr="00E2058A">
        <w:rPr>
          <w:sz w:val="24"/>
          <w:szCs w:val="24"/>
        </w:rPr>
        <w:t xml:space="preserve"> Enables automatic monthly contributions.</w:t>
      </w:r>
    </w:p>
    <w:p w14:paraId="6193A560" w14:textId="77777777" w:rsidR="00E2058A" w:rsidRPr="00E2058A" w:rsidRDefault="00E2058A" w:rsidP="00736DD4">
      <w:pPr>
        <w:numPr>
          <w:ilvl w:val="0"/>
          <w:numId w:val="12"/>
        </w:numPr>
        <w:spacing w:line="480" w:lineRule="auto"/>
        <w:rPr>
          <w:sz w:val="24"/>
          <w:szCs w:val="24"/>
        </w:rPr>
      </w:pPr>
      <w:r w:rsidRPr="00E2058A">
        <w:rPr>
          <w:b/>
          <w:bCs/>
          <w:sz w:val="24"/>
          <w:szCs w:val="24"/>
        </w:rPr>
        <w:t>Financial Reporting Dashboard:</w:t>
      </w:r>
      <w:r w:rsidRPr="00E2058A">
        <w:rPr>
          <w:sz w:val="24"/>
          <w:szCs w:val="24"/>
        </w:rPr>
        <w:t xml:space="preserve"> Provides real-time donation tracking and analytics.</w:t>
      </w:r>
    </w:p>
    <w:p w14:paraId="783C43D1" w14:textId="77777777" w:rsidR="00E2058A" w:rsidRPr="00E2058A" w:rsidRDefault="00E2058A" w:rsidP="00E2058A">
      <w:pPr>
        <w:spacing w:line="480" w:lineRule="auto"/>
        <w:rPr>
          <w:sz w:val="24"/>
          <w:szCs w:val="24"/>
        </w:rPr>
      </w:pPr>
      <w:r w:rsidRPr="00E2058A">
        <w:rPr>
          <w:b/>
          <w:bCs/>
          <w:sz w:val="24"/>
          <w:szCs w:val="24"/>
        </w:rPr>
        <w:t>Implementation Plan:</w:t>
      </w:r>
    </w:p>
    <w:p w14:paraId="3B029100" w14:textId="77777777" w:rsidR="00E2058A" w:rsidRPr="00E2058A" w:rsidRDefault="00E2058A" w:rsidP="00736DD4">
      <w:pPr>
        <w:numPr>
          <w:ilvl w:val="0"/>
          <w:numId w:val="13"/>
        </w:numPr>
        <w:spacing w:line="480" w:lineRule="auto"/>
        <w:rPr>
          <w:sz w:val="24"/>
          <w:szCs w:val="24"/>
        </w:rPr>
      </w:pPr>
      <w:r w:rsidRPr="00E2058A">
        <w:rPr>
          <w:sz w:val="24"/>
          <w:szCs w:val="24"/>
        </w:rPr>
        <w:t>Select and integrate an online donation system into the church website.</w:t>
      </w:r>
    </w:p>
    <w:p w14:paraId="6C819260" w14:textId="77777777" w:rsidR="00E2058A" w:rsidRPr="00E2058A" w:rsidRDefault="00E2058A" w:rsidP="00736DD4">
      <w:pPr>
        <w:numPr>
          <w:ilvl w:val="0"/>
          <w:numId w:val="13"/>
        </w:numPr>
        <w:spacing w:line="480" w:lineRule="auto"/>
        <w:rPr>
          <w:sz w:val="24"/>
          <w:szCs w:val="24"/>
        </w:rPr>
      </w:pPr>
      <w:r w:rsidRPr="00E2058A">
        <w:rPr>
          <w:sz w:val="24"/>
          <w:szCs w:val="24"/>
        </w:rPr>
        <w:t>Educate members about the digital giving process through workshops and social media.</w:t>
      </w:r>
    </w:p>
    <w:p w14:paraId="41D963DD" w14:textId="77777777" w:rsidR="00E2058A" w:rsidRPr="00E2058A" w:rsidRDefault="00E2058A" w:rsidP="00736DD4">
      <w:pPr>
        <w:numPr>
          <w:ilvl w:val="0"/>
          <w:numId w:val="13"/>
        </w:numPr>
        <w:spacing w:line="480" w:lineRule="auto"/>
        <w:rPr>
          <w:sz w:val="24"/>
          <w:szCs w:val="24"/>
        </w:rPr>
      </w:pPr>
      <w:r w:rsidRPr="00E2058A">
        <w:rPr>
          <w:sz w:val="24"/>
          <w:szCs w:val="24"/>
        </w:rPr>
        <w:t>Establish financial transparency by sharing periodic donation reports.</w:t>
      </w:r>
    </w:p>
    <w:p w14:paraId="4BD8D9D8" w14:textId="77777777" w:rsidR="00E2058A" w:rsidRPr="00E2058A" w:rsidRDefault="00E2058A" w:rsidP="00736DD4">
      <w:pPr>
        <w:numPr>
          <w:ilvl w:val="0"/>
          <w:numId w:val="13"/>
        </w:numPr>
        <w:spacing w:line="480" w:lineRule="auto"/>
        <w:rPr>
          <w:sz w:val="24"/>
          <w:szCs w:val="24"/>
        </w:rPr>
      </w:pPr>
      <w:r w:rsidRPr="00E2058A">
        <w:rPr>
          <w:sz w:val="24"/>
          <w:szCs w:val="24"/>
        </w:rPr>
        <w:t>Monitor trends and optimize donation strategies over time.</w:t>
      </w:r>
    </w:p>
    <w:p w14:paraId="592A1506" w14:textId="77777777" w:rsidR="00E2058A" w:rsidRPr="00E2058A" w:rsidRDefault="00E2058A" w:rsidP="00E2058A">
      <w:pPr>
        <w:spacing w:line="480" w:lineRule="auto"/>
        <w:rPr>
          <w:sz w:val="24"/>
          <w:szCs w:val="24"/>
        </w:rPr>
      </w:pPr>
      <w:r w:rsidRPr="00E2058A">
        <w:rPr>
          <w:b/>
          <w:bCs/>
          <w:sz w:val="24"/>
          <w:szCs w:val="24"/>
        </w:rPr>
        <w:t>Challenges &amp; Mitigation:</w:t>
      </w:r>
    </w:p>
    <w:p w14:paraId="3E75740D" w14:textId="77777777" w:rsidR="00E2058A" w:rsidRPr="00E2058A" w:rsidRDefault="00E2058A" w:rsidP="00736DD4">
      <w:pPr>
        <w:numPr>
          <w:ilvl w:val="0"/>
          <w:numId w:val="14"/>
        </w:numPr>
        <w:spacing w:line="480" w:lineRule="auto"/>
        <w:rPr>
          <w:sz w:val="24"/>
          <w:szCs w:val="24"/>
        </w:rPr>
      </w:pPr>
      <w:r w:rsidRPr="00E2058A">
        <w:rPr>
          <w:b/>
          <w:bCs/>
          <w:sz w:val="24"/>
          <w:szCs w:val="24"/>
        </w:rPr>
        <w:t>Member Hesitancy:</w:t>
      </w:r>
      <w:r w:rsidRPr="00E2058A">
        <w:rPr>
          <w:sz w:val="24"/>
          <w:szCs w:val="24"/>
        </w:rPr>
        <w:t xml:space="preserve"> Highlight security measures and convenience of digital giving.</w:t>
      </w:r>
    </w:p>
    <w:p w14:paraId="3AF1EDA4" w14:textId="77777777" w:rsidR="00E2058A" w:rsidRPr="00E2058A" w:rsidRDefault="00E2058A" w:rsidP="00736DD4">
      <w:pPr>
        <w:numPr>
          <w:ilvl w:val="0"/>
          <w:numId w:val="14"/>
        </w:numPr>
        <w:spacing w:line="480" w:lineRule="auto"/>
        <w:rPr>
          <w:sz w:val="24"/>
          <w:szCs w:val="24"/>
        </w:rPr>
      </w:pPr>
      <w:r w:rsidRPr="00E2058A">
        <w:rPr>
          <w:b/>
          <w:bCs/>
          <w:sz w:val="24"/>
          <w:szCs w:val="24"/>
        </w:rPr>
        <w:t>Technical Barriers:</w:t>
      </w:r>
      <w:r w:rsidRPr="00E2058A">
        <w:rPr>
          <w:sz w:val="24"/>
          <w:szCs w:val="24"/>
        </w:rPr>
        <w:t xml:space="preserve"> Offer hands-on guidance and FAQs for members unfamiliar with online payments.</w:t>
      </w:r>
    </w:p>
    <w:p w14:paraId="6E367B07" w14:textId="77777777" w:rsidR="00E2058A" w:rsidRPr="00E2058A" w:rsidRDefault="00E2058A" w:rsidP="00736DD4">
      <w:pPr>
        <w:numPr>
          <w:ilvl w:val="0"/>
          <w:numId w:val="14"/>
        </w:numPr>
        <w:spacing w:line="480" w:lineRule="auto"/>
        <w:rPr>
          <w:sz w:val="24"/>
          <w:szCs w:val="24"/>
        </w:rPr>
      </w:pPr>
      <w:r w:rsidRPr="00E2058A">
        <w:rPr>
          <w:b/>
          <w:bCs/>
          <w:sz w:val="24"/>
          <w:szCs w:val="24"/>
        </w:rPr>
        <w:t>Transaction Fees:</w:t>
      </w:r>
      <w:r w:rsidRPr="00E2058A">
        <w:rPr>
          <w:sz w:val="24"/>
          <w:szCs w:val="24"/>
        </w:rPr>
        <w:t xml:space="preserve"> Choose platforms with low processing fees to maximize donations.</w:t>
      </w:r>
    </w:p>
    <w:p w14:paraId="7A5D45C3" w14:textId="77777777" w:rsidR="00984D58" w:rsidRPr="004609C4" w:rsidRDefault="00984D58" w:rsidP="004609C4">
      <w:pPr>
        <w:spacing w:line="480" w:lineRule="auto"/>
        <w:rPr>
          <w:sz w:val="24"/>
          <w:szCs w:val="24"/>
        </w:rPr>
      </w:pPr>
    </w:p>
    <w:p w14:paraId="6ABE19D7" w14:textId="6F3CAEC3" w:rsidR="00C0721C" w:rsidRPr="004609C4" w:rsidRDefault="00C0721C" w:rsidP="004609C4">
      <w:pPr>
        <w:pStyle w:val="Heading2"/>
        <w:spacing w:line="480" w:lineRule="auto"/>
        <w:rPr>
          <w:rFonts w:ascii="Times New Roman" w:hAnsi="Times New Roman"/>
          <w:sz w:val="24"/>
          <w:szCs w:val="24"/>
        </w:rPr>
      </w:pPr>
      <w:bookmarkStart w:id="34" w:name="_Toc238290080"/>
      <w:r w:rsidRPr="004609C4">
        <w:rPr>
          <w:rFonts w:ascii="Times New Roman" w:hAnsi="Times New Roman"/>
          <w:sz w:val="24"/>
          <w:szCs w:val="24"/>
        </w:rPr>
        <w:t>Recommendation 3</w:t>
      </w:r>
      <w:bookmarkEnd w:id="34"/>
      <w:r w:rsidR="00E2058A">
        <w:rPr>
          <w:rFonts w:ascii="Times New Roman" w:hAnsi="Times New Roman"/>
          <w:sz w:val="24"/>
          <w:szCs w:val="24"/>
        </w:rPr>
        <w:t>: Improving IT Security and Infrastructure</w:t>
      </w:r>
    </w:p>
    <w:p w14:paraId="19212511" w14:textId="77777777" w:rsidR="00E2058A" w:rsidRPr="00E2058A" w:rsidRDefault="00E2058A" w:rsidP="00E2058A">
      <w:pPr>
        <w:spacing w:line="480" w:lineRule="auto"/>
        <w:rPr>
          <w:sz w:val="24"/>
          <w:szCs w:val="24"/>
        </w:rPr>
      </w:pPr>
      <w:r w:rsidRPr="00E2058A">
        <w:rPr>
          <w:sz w:val="24"/>
          <w:szCs w:val="24"/>
        </w:rPr>
        <w:t xml:space="preserve">With an increasing reliance on technology, the church must implement </w:t>
      </w:r>
      <w:r w:rsidRPr="00E2058A">
        <w:rPr>
          <w:b/>
          <w:bCs/>
          <w:sz w:val="24"/>
          <w:szCs w:val="24"/>
        </w:rPr>
        <w:t>robust cybersecurity measures</w:t>
      </w:r>
      <w:r w:rsidRPr="00E2058A">
        <w:rPr>
          <w:sz w:val="24"/>
          <w:szCs w:val="24"/>
        </w:rPr>
        <w:t xml:space="preserve"> to protect sensitive data.</w:t>
      </w:r>
    </w:p>
    <w:p w14:paraId="2797B839" w14:textId="77777777" w:rsidR="00E2058A" w:rsidRPr="00E2058A" w:rsidRDefault="00E2058A" w:rsidP="00E2058A">
      <w:pPr>
        <w:spacing w:line="480" w:lineRule="auto"/>
        <w:rPr>
          <w:sz w:val="24"/>
          <w:szCs w:val="24"/>
        </w:rPr>
      </w:pPr>
      <w:r w:rsidRPr="00E2058A">
        <w:rPr>
          <w:b/>
          <w:bCs/>
          <w:sz w:val="24"/>
          <w:szCs w:val="24"/>
        </w:rPr>
        <w:t>Key Security Enhancements:</w:t>
      </w:r>
    </w:p>
    <w:p w14:paraId="02831B48" w14:textId="77777777" w:rsidR="00E2058A" w:rsidRPr="00E2058A" w:rsidRDefault="00E2058A" w:rsidP="00736DD4">
      <w:pPr>
        <w:numPr>
          <w:ilvl w:val="0"/>
          <w:numId w:val="15"/>
        </w:numPr>
        <w:spacing w:line="480" w:lineRule="auto"/>
        <w:rPr>
          <w:sz w:val="24"/>
          <w:szCs w:val="24"/>
        </w:rPr>
      </w:pPr>
      <w:r w:rsidRPr="00E2058A">
        <w:rPr>
          <w:b/>
          <w:bCs/>
          <w:sz w:val="24"/>
          <w:szCs w:val="24"/>
        </w:rPr>
        <w:t>Firewalls and Antivirus Software:</w:t>
      </w:r>
      <w:r w:rsidRPr="00E2058A">
        <w:rPr>
          <w:sz w:val="24"/>
          <w:szCs w:val="24"/>
        </w:rPr>
        <w:t xml:space="preserve"> Safeguards church systems from cyber threats.</w:t>
      </w:r>
    </w:p>
    <w:p w14:paraId="7ABA51F3" w14:textId="77777777" w:rsidR="00E2058A" w:rsidRPr="00E2058A" w:rsidRDefault="00E2058A" w:rsidP="00736DD4">
      <w:pPr>
        <w:numPr>
          <w:ilvl w:val="0"/>
          <w:numId w:val="15"/>
        </w:numPr>
        <w:spacing w:line="480" w:lineRule="auto"/>
        <w:rPr>
          <w:sz w:val="24"/>
          <w:szCs w:val="24"/>
        </w:rPr>
      </w:pPr>
      <w:r w:rsidRPr="00E2058A">
        <w:rPr>
          <w:b/>
          <w:bCs/>
          <w:sz w:val="24"/>
          <w:szCs w:val="24"/>
        </w:rPr>
        <w:t>Multi-Factor Authentication (MFA):</w:t>
      </w:r>
      <w:r w:rsidRPr="00E2058A">
        <w:rPr>
          <w:sz w:val="24"/>
          <w:szCs w:val="24"/>
        </w:rPr>
        <w:t xml:space="preserve"> Adds an extra layer of protection for digital </w:t>
      </w:r>
      <w:r w:rsidRPr="00E2058A">
        <w:rPr>
          <w:sz w:val="24"/>
          <w:szCs w:val="24"/>
        </w:rPr>
        <w:lastRenderedPageBreak/>
        <w:t>accounts.</w:t>
      </w:r>
    </w:p>
    <w:p w14:paraId="58E6CB58" w14:textId="77777777" w:rsidR="00E2058A" w:rsidRPr="00E2058A" w:rsidRDefault="00E2058A" w:rsidP="00736DD4">
      <w:pPr>
        <w:numPr>
          <w:ilvl w:val="0"/>
          <w:numId w:val="15"/>
        </w:numPr>
        <w:spacing w:line="480" w:lineRule="auto"/>
        <w:rPr>
          <w:sz w:val="24"/>
          <w:szCs w:val="24"/>
        </w:rPr>
      </w:pPr>
      <w:r w:rsidRPr="00E2058A">
        <w:rPr>
          <w:b/>
          <w:bCs/>
          <w:sz w:val="24"/>
          <w:szCs w:val="24"/>
        </w:rPr>
        <w:t>Regular Data Backups:</w:t>
      </w:r>
      <w:r w:rsidRPr="00E2058A">
        <w:rPr>
          <w:sz w:val="24"/>
          <w:szCs w:val="24"/>
        </w:rPr>
        <w:t xml:space="preserve"> Ensures quick recovery in case of system failures.</w:t>
      </w:r>
    </w:p>
    <w:p w14:paraId="2913C750" w14:textId="77777777" w:rsidR="00E2058A" w:rsidRPr="00E2058A" w:rsidRDefault="00E2058A" w:rsidP="00736DD4">
      <w:pPr>
        <w:numPr>
          <w:ilvl w:val="0"/>
          <w:numId w:val="15"/>
        </w:numPr>
        <w:spacing w:line="480" w:lineRule="auto"/>
        <w:rPr>
          <w:sz w:val="24"/>
          <w:szCs w:val="24"/>
        </w:rPr>
      </w:pPr>
      <w:r w:rsidRPr="00E2058A">
        <w:rPr>
          <w:b/>
          <w:bCs/>
          <w:sz w:val="24"/>
          <w:szCs w:val="24"/>
        </w:rPr>
        <w:t>Secure Wi-Fi Networks:</w:t>
      </w:r>
      <w:r w:rsidRPr="00E2058A">
        <w:rPr>
          <w:sz w:val="24"/>
          <w:szCs w:val="24"/>
        </w:rPr>
        <w:t xml:space="preserve"> Implements password-protected and encrypted connections.</w:t>
      </w:r>
    </w:p>
    <w:p w14:paraId="76D20174" w14:textId="77777777" w:rsidR="00E2058A" w:rsidRPr="00E2058A" w:rsidRDefault="00E2058A" w:rsidP="00E2058A">
      <w:pPr>
        <w:spacing w:line="480" w:lineRule="auto"/>
        <w:rPr>
          <w:sz w:val="24"/>
          <w:szCs w:val="24"/>
        </w:rPr>
      </w:pPr>
      <w:r w:rsidRPr="00E2058A">
        <w:rPr>
          <w:b/>
          <w:bCs/>
          <w:sz w:val="24"/>
          <w:szCs w:val="24"/>
        </w:rPr>
        <w:t>Implementation Plan:</w:t>
      </w:r>
    </w:p>
    <w:p w14:paraId="718EC496" w14:textId="77777777" w:rsidR="00E2058A" w:rsidRPr="00E2058A" w:rsidRDefault="00E2058A" w:rsidP="00736DD4">
      <w:pPr>
        <w:numPr>
          <w:ilvl w:val="0"/>
          <w:numId w:val="16"/>
        </w:numPr>
        <w:spacing w:line="480" w:lineRule="auto"/>
        <w:rPr>
          <w:sz w:val="24"/>
          <w:szCs w:val="24"/>
        </w:rPr>
      </w:pPr>
      <w:r w:rsidRPr="00E2058A">
        <w:rPr>
          <w:sz w:val="24"/>
          <w:szCs w:val="24"/>
        </w:rPr>
        <w:t>Conduct an IT security audit to identify vulnerabilities.</w:t>
      </w:r>
    </w:p>
    <w:p w14:paraId="0D189BAB" w14:textId="77777777" w:rsidR="00E2058A" w:rsidRPr="00E2058A" w:rsidRDefault="00E2058A" w:rsidP="00736DD4">
      <w:pPr>
        <w:numPr>
          <w:ilvl w:val="0"/>
          <w:numId w:val="16"/>
        </w:numPr>
        <w:spacing w:line="480" w:lineRule="auto"/>
        <w:rPr>
          <w:sz w:val="24"/>
          <w:szCs w:val="24"/>
        </w:rPr>
      </w:pPr>
      <w:r w:rsidRPr="00E2058A">
        <w:rPr>
          <w:sz w:val="24"/>
          <w:szCs w:val="24"/>
        </w:rPr>
        <w:t>Implement security policies and train staff on best practices.</w:t>
      </w:r>
    </w:p>
    <w:p w14:paraId="04189543" w14:textId="77777777" w:rsidR="00E2058A" w:rsidRPr="00E2058A" w:rsidRDefault="00E2058A" w:rsidP="00736DD4">
      <w:pPr>
        <w:numPr>
          <w:ilvl w:val="0"/>
          <w:numId w:val="16"/>
        </w:numPr>
        <w:spacing w:line="480" w:lineRule="auto"/>
        <w:rPr>
          <w:sz w:val="24"/>
          <w:szCs w:val="24"/>
        </w:rPr>
      </w:pPr>
      <w:r w:rsidRPr="00E2058A">
        <w:rPr>
          <w:sz w:val="24"/>
          <w:szCs w:val="24"/>
        </w:rPr>
        <w:t>Install endpoint protection software and enable MFA on all admin accounts.</w:t>
      </w:r>
    </w:p>
    <w:p w14:paraId="3E22F046" w14:textId="77777777" w:rsidR="00E2058A" w:rsidRPr="00E2058A" w:rsidRDefault="00E2058A" w:rsidP="00736DD4">
      <w:pPr>
        <w:numPr>
          <w:ilvl w:val="0"/>
          <w:numId w:val="16"/>
        </w:numPr>
        <w:spacing w:line="480" w:lineRule="auto"/>
        <w:rPr>
          <w:sz w:val="24"/>
          <w:szCs w:val="24"/>
        </w:rPr>
      </w:pPr>
      <w:r w:rsidRPr="00E2058A">
        <w:rPr>
          <w:sz w:val="24"/>
          <w:szCs w:val="24"/>
        </w:rPr>
        <w:t>Establish a regular backup schedule for critical church data.</w:t>
      </w:r>
    </w:p>
    <w:p w14:paraId="5D688B77" w14:textId="77777777" w:rsidR="00E2058A" w:rsidRPr="00E2058A" w:rsidRDefault="00E2058A" w:rsidP="00E2058A">
      <w:pPr>
        <w:spacing w:line="480" w:lineRule="auto"/>
        <w:rPr>
          <w:sz w:val="24"/>
          <w:szCs w:val="24"/>
        </w:rPr>
      </w:pPr>
      <w:r w:rsidRPr="00E2058A">
        <w:rPr>
          <w:b/>
          <w:bCs/>
          <w:sz w:val="24"/>
          <w:szCs w:val="24"/>
        </w:rPr>
        <w:t>Challenges &amp; Mitigation:</w:t>
      </w:r>
    </w:p>
    <w:p w14:paraId="0EBB2C80" w14:textId="77777777" w:rsidR="00E2058A" w:rsidRPr="00E2058A" w:rsidRDefault="00E2058A" w:rsidP="00736DD4">
      <w:pPr>
        <w:numPr>
          <w:ilvl w:val="0"/>
          <w:numId w:val="17"/>
        </w:numPr>
        <w:spacing w:line="480" w:lineRule="auto"/>
        <w:rPr>
          <w:sz w:val="24"/>
          <w:szCs w:val="24"/>
        </w:rPr>
      </w:pPr>
      <w:r w:rsidRPr="00E2058A">
        <w:rPr>
          <w:b/>
          <w:bCs/>
          <w:sz w:val="24"/>
          <w:szCs w:val="24"/>
        </w:rPr>
        <w:t>Budget Constraints:</w:t>
      </w:r>
      <w:r w:rsidRPr="00E2058A">
        <w:rPr>
          <w:sz w:val="24"/>
          <w:szCs w:val="24"/>
        </w:rPr>
        <w:t xml:space="preserve"> Utilize free security tools where possible and seek IT donations.</w:t>
      </w:r>
    </w:p>
    <w:p w14:paraId="3DA6DCED" w14:textId="77777777" w:rsidR="00E2058A" w:rsidRPr="00E2058A" w:rsidRDefault="00E2058A" w:rsidP="00736DD4">
      <w:pPr>
        <w:numPr>
          <w:ilvl w:val="0"/>
          <w:numId w:val="17"/>
        </w:numPr>
        <w:spacing w:line="480" w:lineRule="auto"/>
        <w:rPr>
          <w:sz w:val="24"/>
          <w:szCs w:val="24"/>
        </w:rPr>
      </w:pPr>
      <w:r w:rsidRPr="00E2058A">
        <w:rPr>
          <w:b/>
          <w:bCs/>
          <w:sz w:val="24"/>
          <w:szCs w:val="24"/>
        </w:rPr>
        <w:t>Lack of IT Expertise:</w:t>
      </w:r>
      <w:r w:rsidRPr="00E2058A">
        <w:rPr>
          <w:sz w:val="24"/>
          <w:szCs w:val="24"/>
        </w:rPr>
        <w:t xml:space="preserve"> Partner with cybersecurity professionals or local universities for support.</w:t>
      </w:r>
    </w:p>
    <w:p w14:paraId="4576534D" w14:textId="77777777" w:rsidR="00E2058A" w:rsidRPr="00E2058A" w:rsidRDefault="00E2058A" w:rsidP="00736DD4">
      <w:pPr>
        <w:numPr>
          <w:ilvl w:val="0"/>
          <w:numId w:val="17"/>
        </w:numPr>
        <w:spacing w:line="480" w:lineRule="auto"/>
        <w:rPr>
          <w:sz w:val="24"/>
          <w:szCs w:val="24"/>
        </w:rPr>
      </w:pPr>
      <w:r w:rsidRPr="00E2058A">
        <w:rPr>
          <w:b/>
          <w:bCs/>
          <w:sz w:val="24"/>
          <w:szCs w:val="24"/>
        </w:rPr>
        <w:t>User Compliance:</w:t>
      </w:r>
      <w:r w:rsidRPr="00E2058A">
        <w:rPr>
          <w:sz w:val="24"/>
          <w:szCs w:val="24"/>
        </w:rPr>
        <w:t xml:space="preserve"> Regularly educate staff and members on security awareness.</w:t>
      </w:r>
    </w:p>
    <w:p w14:paraId="252FD3AD" w14:textId="77777777" w:rsidR="00984D58" w:rsidRPr="004609C4" w:rsidRDefault="00984D58" w:rsidP="004609C4">
      <w:pPr>
        <w:spacing w:line="480" w:lineRule="auto"/>
        <w:rPr>
          <w:sz w:val="24"/>
          <w:szCs w:val="24"/>
        </w:rPr>
      </w:pPr>
    </w:p>
    <w:p w14:paraId="19F22D8A" w14:textId="6BFFEA23" w:rsidR="00C0721C" w:rsidRPr="004609C4" w:rsidRDefault="00C0721C" w:rsidP="004609C4">
      <w:pPr>
        <w:pStyle w:val="Heading2"/>
        <w:spacing w:line="480" w:lineRule="auto"/>
        <w:rPr>
          <w:rFonts w:ascii="Times New Roman" w:hAnsi="Times New Roman"/>
          <w:sz w:val="24"/>
          <w:szCs w:val="24"/>
        </w:rPr>
      </w:pPr>
      <w:bookmarkStart w:id="35" w:name="_Toc238290081"/>
      <w:r w:rsidRPr="004609C4">
        <w:rPr>
          <w:rFonts w:ascii="Times New Roman" w:hAnsi="Times New Roman"/>
          <w:sz w:val="24"/>
          <w:szCs w:val="24"/>
        </w:rPr>
        <w:t>Recommendation 4</w:t>
      </w:r>
      <w:bookmarkEnd w:id="35"/>
      <w:r w:rsidR="00E2058A">
        <w:rPr>
          <w:rFonts w:ascii="Times New Roman" w:hAnsi="Times New Roman"/>
          <w:sz w:val="24"/>
          <w:szCs w:val="24"/>
        </w:rPr>
        <w:t>: Developing an Online Presence and Live Streaming Capabilities</w:t>
      </w:r>
    </w:p>
    <w:p w14:paraId="271437C2" w14:textId="77777777" w:rsidR="00E2058A" w:rsidRPr="00E2058A" w:rsidRDefault="00E2058A" w:rsidP="00E2058A">
      <w:pPr>
        <w:spacing w:line="480" w:lineRule="auto"/>
        <w:rPr>
          <w:sz w:val="24"/>
          <w:szCs w:val="24"/>
        </w:rPr>
      </w:pPr>
      <w:r w:rsidRPr="00E2058A">
        <w:rPr>
          <w:sz w:val="24"/>
          <w:szCs w:val="24"/>
        </w:rPr>
        <w:t xml:space="preserve">Expanding digital outreach is crucial for increasing church engagement beyond physical attendance. Implementing a </w:t>
      </w:r>
      <w:r w:rsidRPr="00E2058A">
        <w:rPr>
          <w:b/>
          <w:bCs/>
          <w:sz w:val="24"/>
          <w:szCs w:val="24"/>
        </w:rPr>
        <w:t>website and live streaming setup</w:t>
      </w:r>
      <w:r w:rsidRPr="00E2058A">
        <w:rPr>
          <w:sz w:val="24"/>
          <w:szCs w:val="24"/>
        </w:rPr>
        <w:t xml:space="preserve"> can help reach a wider audience.</w:t>
      </w:r>
    </w:p>
    <w:p w14:paraId="4DABDD5A" w14:textId="77777777" w:rsidR="00E2058A" w:rsidRPr="00E2058A" w:rsidRDefault="00E2058A" w:rsidP="00E2058A">
      <w:pPr>
        <w:spacing w:line="480" w:lineRule="auto"/>
        <w:rPr>
          <w:sz w:val="24"/>
          <w:szCs w:val="24"/>
        </w:rPr>
      </w:pPr>
      <w:r w:rsidRPr="00E2058A">
        <w:rPr>
          <w:b/>
          <w:bCs/>
          <w:sz w:val="24"/>
          <w:szCs w:val="24"/>
        </w:rPr>
        <w:t>Proposed Online Presence Enhancements:</w:t>
      </w:r>
    </w:p>
    <w:p w14:paraId="5557914C" w14:textId="77777777" w:rsidR="00E2058A" w:rsidRPr="00E2058A" w:rsidRDefault="00E2058A" w:rsidP="00736DD4">
      <w:pPr>
        <w:numPr>
          <w:ilvl w:val="0"/>
          <w:numId w:val="18"/>
        </w:numPr>
        <w:spacing w:line="480" w:lineRule="auto"/>
        <w:rPr>
          <w:sz w:val="24"/>
          <w:szCs w:val="24"/>
        </w:rPr>
      </w:pPr>
      <w:r w:rsidRPr="00E2058A">
        <w:rPr>
          <w:b/>
          <w:bCs/>
          <w:sz w:val="24"/>
          <w:szCs w:val="24"/>
        </w:rPr>
        <w:t>Website Development:</w:t>
      </w:r>
      <w:r w:rsidRPr="00E2058A">
        <w:rPr>
          <w:sz w:val="24"/>
          <w:szCs w:val="24"/>
        </w:rPr>
        <w:t xml:space="preserve"> A modern website with sermon archives, event updates, and donation options.</w:t>
      </w:r>
    </w:p>
    <w:p w14:paraId="1B6DF504" w14:textId="77777777" w:rsidR="00E2058A" w:rsidRPr="00E2058A" w:rsidRDefault="00E2058A" w:rsidP="00736DD4">
      <w:pPr>
        <w:numPr>
          <w:ilvl w:val="0"/>
          <w:numId w:val="18"/>
        </w:numPr>
        <w:spacing w:line="480" w:lineRule="auto"/>
        <w:rPr>
          <w:sz w:val="24"/>
          <w:szCs w:val="24"/>
        </w:rPr>
      </w:pPr>
      <w:r w:rsidRPr="00E2058A">
        <w:rPr>
          <w:b/>
          <w:bCs/>
          <w:sz w:val="24"/>
          <w:szCs w:val="24"/>
        </w:rPr>
        <w:t>Social Media Strategy:</w:t>
      </w:r>
      <w:r w:rsidRPr="00E2058A">
        <w:rPr>
          <w:sz w:val="24"/>
          <w:szCs w:val="24"/>
        </w:rPr>
        <w:t xml:space="preserve"> Active engagement on Facebook, YouTube, and Instagram.</w:t>
      </w:r>
    </w:p>
    <w:p w14:paraId="645D5D36" w14:textId="77777777" w:rsidR="00E2058A" w:rsidRPr="00E2058A" w:rsidRDefault="00E2058A" w:rsidP="00736DD4">
      <w:pPr>
        <w:numPr>
          <w:ilvl w:val="0"/>
          <w:numId w:val="18"/>
        </w:numPr>
        <w:spacing w:line="480" w:lineRule="auto"/>
        <w:rPr>
          <w:sz w:val="24"/>
          <w:szCs w:val="24"/>
        </w:rPr>
      </w:pPr>
      <w:r w:rsidRPr="00E2058A">
        <w:rPr>
          <w:b/>
          <w:bCs/>
          <w:sz w:val="24"/>
          <w:szCs w:val="24"/>
        </w:rPr>
        <w:t>Live Streaming Setup:</w:t>
      </w:r>
      <w:r w:rsidRPr="00E2058A">
        <w:rPr>
          <w:sz w:val="24"/>
          <w:szCs w:val="24"/>
        </w:rPr>
        <w:t xml:space="preserve"> Broadcasting services on YouTube and Facebook Live.</w:t>
      </w:r>
    </w:p>
    <w:p w14:paraId="6CCDDABF" w14:textId="77777777" w:rsidR="00E2058A" w:rsidRPr="00E2058A" w:rsidRDefault="00E2058A" w:rsidP="00736DD4">
      <w:pPr>
        <w:numPr>
          <w:ilvl w:val="0"/>
          <w:numId w:val="18"/>
        </w:numPr>
        <w:spacing w:line="480" w:lineRule="auto"/>
        <w:rPr>
          <w:sz w:val="24"/>
          <w:szCs w:val="24"/>
        </w:rPr>
      </w:pPr>
      <w:r w:rsidRPr="00E2058A">
        <w:rPr>
          <w:b/>
          <w:bCs/>
          <w:sz w:val="24"/>
          <w:szCs w:val="24"/>
        </w:rPr>
        <w:lastRenderedPageBreak/>
        <w:t>Podcasting &amp; Online Devotionals:</w:t>
      </w:r>
      <w:r w:rsidRPr="00E2058A">
        <w:rPr>
          <w:sz w:val="24"/>
          <w:szCs w:val="24"/>
        </w:rPr>
        <w:t xml:space="preserve"> Providing faith-based digital content.</w:t>
      </w:r>
    </w:p>
    <w:p w14:paraId="304DD470" w14:textId="77777777" w:rsidR="00E2058A" w:rsidRPr="00E2058A" w:rsidRDefault="00E2058A" w:rsidP="00E2058A">
      <w:pPr>
        <w:spacing w:line="480" w:lineRule="auto"/>
        <w:rPr>
          <w:sz w:val="24"/>
          <w:szCs w:val="24"/>
        </w:rPr>
      </w:pPr>
      <w:r w:rsidRPr="00E2058A">
        <w:rPr>
          <w:b/>
          <w:bCs/>
          <w:sz w:val="24"/>
          <w:szCs w:val="24"/>
        </w:rPr>
        <w:t>Implementation Plan:</w:t>
      </w:r>
    </w:p>
    <w:p w14:paraId="34DB9AB0" w14:textId="77777777" w:rsidR="00E2058A" w:rsidRPr="00E2058A" w:rsidRDefault="00E2058A" w:rsidP="00736DD4">
      <w:pPr>
        <w:numPr>
          <w:ilvl w:val="0"/>
          <w:numId w:val="19"/>
        </w:numPr>
        <w:spacing w:line="480" w:lineRule="auto"/>
        <w:rPr>
          <w:sz w:val="24"/>
          <w:szCs w:val="24"/>
        </w:rPr>
      </w:pPr>
      <w:r w:rsidRPr="00E2058A">
        <w:rPr>
          <w:sz w:val="24"/>
          <w:szCs w:val="24"/>
        </w:rPr>
        <w:t>Design and launch an SEO-optimized church website.</w:t>
      </w:r>
    </w:p>
    <w:p w14:paraId="67CA2F25" w14:textId="77777777" w:rsidR="00E2058A" w:rsidRPr="00E2058A" w:rsidRDefault="00E2058A" w:rsidP="00736DD4">
      <w:pPr>
        <w:numPr>
          <w:ilvl w:val="0"/>
          <w:numId w:val="19"/>
        </w:numPr>
        <w:spacing w:line="480" w:lineRule="auto"/>
        <w:rPr>
          <w:sz w:val="24"/>
          <w:szCs w:val="24"/>
        </w:rPr>
      </w:pPr>
      <w:r w:rsidRPr="00E2058A">
        <w:rPr>
          <w:sz w:val="24"/>
          <w:szCs w:val="24"/>
        </w:rPr>
        <w:t>Develop a content calendar for social media outreach.</w:t>
      </w:r>
    </w:p>
    <w:p w14:paraId="527F9D25" w14:textId="77777777" w:rsidR="00E2058A" w:rsidRPr="00E2058A" w:rsidRDefault="00E2058A" w:rsidP="00736DD4">
      <w:pPr>
        <w:numPr>
          <w:ilvl w:val="0"/>
          <w:numId w:val="19"/>
        </w:numPr>
        <w:spacing w:line="480" w:lineRule="auto"/>
        <w:rPr>
          <w:sz w:val="24"/>
          <w:szCs w:val="24"/>
        </w:rPr>
      </w:pPr>
      <w:r w:rsidRPr="00E2058A">
        <w:rPr>
          <w:sz w:val="24"/>
          <w:szCs w:val="24"/>
        </w:rPr>
        <w:t>Set up live streaming with affordable equipment (e.g., webcams, microphones, OBS software).</w:t>
      </w:r>
    </w:p>
    <w:p w14:paraId="04BC7434" w14:textId="77777777" w:rsidR="00E2058A" w:rsidRPr="00E2058A" w:rsidRDefault="00E2058A" w:rsidP="00736DD4">
      <w:pPr>
        <w:numPr>
          <w:ilvl w:val="0"/>
          <w:numId w:val="19"/>
        </w:numPr>
        <w:spacing w:line="480" w:lineRule="auto"/>
        <w:rPr>
          <w:sz w:val="24"/>
          <w:szCs w:val="24"/>
        </w:rPr>
      </w:pPr>
      <w:r w:rsidRPr="00E2058A">
        <w:rPr>
          <w:sz w:val="24"/>
          <w:szCs w:val="24"/>
        </w:rPr>
        <w:t>Track online engagement metrics to measure effectiveness.</w:t>
      </w:r>
    </w:p>
    <w:p w14:paraId="4CC2A79C" w14:textId="77777777" w:rsidR="00E2058A" w:rsidRPr="00E2058A" w:rsidRDefault="00E2058A" w:rsidP="00E2058A">
      <w:pPr>
        <w:spacing w:line="480" w:lineRule="auto"/>
        <w:rPr>
          <w:sz w:val="24"/>
          <w:szCs w:val="24"/>
        </w:rPr>
      </w:pPr>
      <w:r w:rsidRPr="00E2058A">
        <w:rPr>
          <w:b/>
          <w:bCs/>
          <w:sz w:val="24"/>
          <w:szCs w:val="24"/>
        </w:rPr>
        <w:t>Challenges &amp; Mitigation:</w:t>
      </w:r>
    </w:p>
    <w:p w14:paraId="62A4F8C4" w14:textId="77777777" w:rsidR="00E2058A" w:rsidRPr="00E2058A" w:rsidRDefault="00E2058A" w:rsidP="00736DD4">
      <w:pPr>
        <w:numPr>
          <w:ilvl w:val="0"/>
          <w:numId w:val="20"/>
        </w:numPr>
        <w:spacing w:line="480" w:lineRule="auto"/>
        <w:rPr>
          <w:sz w:val="24"/>
          <w:szCs w:val="24"/>
        </w:rPr>
      </w:pPr>
      <w:r w:rsidRPr="00E2058A">
        <w:rPr>
          <w:b/>
          <w:bCs/>
          <w:sz w:val="24"/>
          <w:szCs w:val="24"/>
        </w:rPr>
        <w:t>Technical Learning Curve:</w:t>
      </w:r>
      <w:r w:rsidRPr="00E2058A">
        <w:rPr>
          <w:sz w:val="24"/>
          <w:szCs w:val="24"/>
        </w:rPr>
        <w:t xml:space="preserve"> Provide training for staff managing digital platforms.</w:t>
      </w:r>
    </w:p>
    <w:p w14:paraId="6DE86306" w14:textId="77777777" w:rsidR="00E2058A" w:rsidRPr="00E2058A" w:rsidRDefault="00E2058A" w:rsidP="00736DD4">
      <w:pPr>
        <w:numPr>
          <w:ilvl w:val="0"/>
          <w:numId w:val="20"/>
        </w:numPr>
        <w:spacing w:line="480" w:lineRule="auto"/>
        <w:rPr>
          <w:sz w:val="24"/>
          <w:szCs w:val="24"/>
        </w:rPr>
      </w:pPr>
      <w:r w:rsidRPr="00E2058A">
        <w:rPr>
          <w:b/>
          <w:bCs/>
          <w:sz w:val="24"/>
          <w:szCs w:val="24"/>
        </w:rPr>
        <w:t>Content Creation Load:</w:t>
      </w:r>
      <w:r w:rsidRPr="00E2058A">
        <w:rPr>
          <w:sz w:val="24"/>
          <w:szCs w:val="24"/>
        </w:rPr>
        <w:t xml:space="preserve"> Delegate tasks to volunteers passionate about media production.</w:t>
      </w:r>
    </w:p>
    <w:p w14:paraId="072BC5A2" w14:textId="77D9A65C" w:rsidR="00E2058A" w:rsidRPr="00E2058A" w:rsidRDefault="00E2058A" w:rsidP="00736DD4">
      <w:pPr>
        <w:numPr>
          <w:ilvl w:val="0"/>
          <w:numId w:val="20"/>
        </w:numPr>
        <w:spacing w:line="480" w:lineRule="auto"/>
        <w:rPr>
          <w:sz w:val="24"/>
          <w:szCs w:val="24"/>
        </w:rPr>
      </w:pPr>
      <w:r w:rsidRPr="00E2058A">
        <w:rPr>
          <w:b/>
          <w:bCs/>
          <w:sz w:val="24"/>
          <w:szCs w:val="24"/>
        </w:rPr>
        <w:t>Budget for Equipment:</w:t>
      </w:r>
      <w:r w:rsidRPr="00E2058A">
        <w:rPr>
          <w:sz w:val="24"/>
          <w:szCs w:val="24"/>
        </w:rPr>
        <w:t xml:space="preserve"> Seek sponsorships or second-hand gear donations</w:t>
      </w:r>
      <w:r>
        <w:rPr>
          <w:sz w:val="24"/>
          <w:szCs w:val="24"/>
        </w:rPr>
        <w:t>.</w:t>
      </w:r>
    </w:p>
    <w:p w14:paraId="66230C67" w14:textId="77777777" w:rsidR="00984D58" w:rsidRPr="004609C4" w:rsidRDefault="00984D58" w:rsidP="004609C4">
      <w:pPr>
        <w:spacing w:line="480" w:lineRule="auto"/>
        <w:rPr>
          <w:sz w:val="24"/>
          <w:szCs w:val="24"/>
        </w:rPr>
      </w:pPr>
    </w:p>
    <w:p w14:paraId="7AC9D834" w14:textId="111C3EA4" w:rsidR="00C0721C" w:rsidRPr="004609C4" w:rsidRDefault="00C0721C" w:rsidP="004609C4">
      <w:pPr>
        <w:pStyle w:val="Heading2"/>
        <w:spacing w:line="480" w:lineRule="auto"/>
        <w:rPr>
          <w:rFonts w:ascii="Times New Roman" w:hAnsi="Times New Roman"/>
          <w:sz w:val="24"/>
          <w:szCs w:val="24"/>
        </w:rPr>
      </w:pPr>
      <w:bookmarkStart w:id="36" w:name="_Toc238290082"/>
      <w:r w:rsidRPr="004609C4">
        <w:rPr>
          <w:rFonts w:ascii="Times New Roman" w:hAnsi="Times New Roman"/>
          <w:sz w:val="24"/>
          <w:szCs w:val="24"/>
        </w:rPr>
        <w:t>Recommendation 5</w:t>
      </w:r>
      <w:bookmarkEnd w:id="36"/>
      <w:r w:rsidR="00E2058A">
        <w:rPr>
          <w:rFonts w:ascii="Times New Roman" w:hAnsi="Times New Roman"/>
          <w:sz w:val="24"/>
          <w:szCs w:val="24"/>
        </w:rPr>
        <w:t>: Establishing IT Training Programs for Staff and Volunteers</w:t>
      </w:r>
    </w:p>
    <w:p w14:paraId="3F6C2731" w14:textId="77777777" w:rsidR="00D56663" w:rsidRPr="00D56663" w:rsidRDefault="00D56663" w:rsidP="00D56663">
      <w:pPr>
        <w:spacing w:line="480" w:lineRule="auto"/>
        <w:rPr>
          <w:sz w:val="24"/>
          <w:szCs w:val="24"/>
        </w:rPr>
      </w:pPr>
      <w:r w:rsidRPr="00D56663">
        <w:rPr>
          <w:sz w:val="24"/>
          <w:szCs w:val="24"/>
        </w:rPr>
        <w:t xml:space="preserve">Investing in </w:t>
      </w:r>
      <w:r w:rsidRPr="00D56663">
        <w:rPr>
          <w:b/>
          <w:bCs/>
          <w:sz w:val="24"/>
          <w:szCs w:val="24"/>
        </w:rPr>
        <w:t>IT literacy training</w:t>
      </w:r>
      <w:r w:rsidRPr="00D56663">
        <w:rPr>
          <w:sz w:val="24"/>
          <w:szCs w:val="24"/>
        </w:rPr>
        <w:t xml:space="preserve"> ensures that church staff and volunteers can effectively utilize new digital tools.</w:t>
      </w:r>
    </w:p>
    <w:p w14:paraId="33286974" w14:textId="77777777" w:rsidR="00D56663" w:rsidRPr="00D56663" w:rsidRDefault="00D56663" w:rsidP="00D56663">
      <w:pPr>
        <w:spacing w:line="480" w:lineRule="auto"/>
        <w:rPr>
          <w:sz w:val="24"/>
          <w:szCs w:val="24"/>
        </w:rPr>
      </w:pPr>
      <w:r w:rsidRPr="00D56663">
        <w:rPr>
          <w:b/>
          <w:bCs/>
          <w:sz w:val="24"/>
          <w:szCs w:val="24"/>
        </w:rPr>
        <w:t>Training Program Components:</w:t>
      </w:r>
    </w:p>
    <w:p w14:paraId="30625B23" w14:textId="77777777" w:rsidR="00D56663" w:rsidRPr="00D56663" w:rsidRDefault="00D56663" w:rsidP="00736DD4">
      <w:pPr>
        <w:numPr>
          <w:ilvl w:val="0"/>
          <w:numId w:val="21"/>
        </w:numPr>
        <w:spacing w:line="480" w:lineRule="auto"/>
        <w:rPr>
          <w:sz w:val="24"/>
          <w:szCs w:val="24"/>
        </w:rPr>
      </w:pPr>
      <w:r w:rsidRPr="00D56663">
        <w:rPr>
          <w:b/>
          <w:bCs/>
          <w:sz w:val="24"/>
          <w:szCs w:val="24"/>
        </w:rPr>
        <w:t>Basic IT Skills:</w:t>
      </w:r>
      <w:r w:rsidRPr="00D56663">
        <w:rPr>
          <w:sz w:val="24"/>
          <w:szCs w:val="24"/>
        </w:rPr>
        <w:t xml:space="preserve"> Using office software, email communication, and cloud storage.</w:t>
      </w:r>
    </w:p>
    <w:p w14:paraId="484F18F1" w14:textId="77777777" w:rsidR="00D56663" w:rsidRPr="00D56663" w:rsidRDefault="00D56663" w:rsidP="00736DD4">
      <w:pPr>
        <w:numPr>
          <w:ilvl w:val="0"/>
          <w:numId w:val="21"/>
        </w:numPr>
        <w:spacing w:line="480" w:lineRule="auto"/>
        <w:rPr>
          <w:sz w:val="24"/>
          <w:szCs w:val="24"/>
        </w:rPr>
      </w:pPr>
      <w:r w:rsidRPr="00D56663">
        <w:rPr>
          <w:b/>
          <w:bCs/>
          <w:sz w:val="24"/>
          <w:szCs w:val="24"/>
        </w:rPr>
        <w:t>Cybersecurity Awareness:</w:t>
      </w:r>
      <w:r w:rsidRPr="00D56663">
        <w:rPr>
          <w:sz w:val="24"/>
          <w:szCs w:val="24"/>
        </w:rPr>
        <w:t xml:space="preserve"> Recognizing phishing attacks and securing personal data.</w:t>
      </w:r>
    </w:p>
    <w:p w14:paraId="1D7CBD7B" w14:textId="77777777" w:rsidR="00D56663" w:rsidRPr="00D56663" w:rsidRDefault="00D56663" w:rsidP="00736DD4">
      <w:pPr>
        <w:numPr>
          <w:ilvl w:val="0"/>
          <w:numId w:val="21"/>
        </w:numPr>
        <w:spacing w:line="480" w:lineRule="auto"/>
        <w:rPr>
          <w:sz w:val="24"/>
          <w:szCs w:val="24"/>
        </w:rPr>
      </w:pPr>
      <w:r w:rsidRPr="00D56663">
        <w:rPr>
          <w:b/>
          <w:bCs/>
          <w:sz w:val="24"/>
          <w:szCs w:val="24"/>
        </w:rPr>
        <w:t>Website and Social Media Management:</w:t>
      </w:r>
      <w:r w:rsidRPr="00D56663">
        <w:rPr>
          <w:sz w:val="24"/>
          <w:szCs w:val="24"/>
        </w:rPr>
        <w:t xml:space="preserve"> Updating content and monitoring engagement.</w:t>
      </w:r>
    </w:p>
    <w:p w14:paraId="557DC8B0" w14:textId="77777777" w:rsidR="00D56663" w:rsidRPr="00D56663" w:rsidRDefault="00D56663" w:rsidP="00736DD4">
      <w:pPr>
        <w:numPr>
          <w:ilvl w:val="0"/>
          <w:numId w:val="21"/>
        </w:numPr>
        <w:spacing w:line="480" w:lineRule="auto"/>
        <w:rPr>
          <w:sz w:val="24"/>
          <w:szCs w:val="24"/>
        </w:rPr>
      </w:pPr>
      <w:r w:rsidRPr="00D56663">
        <w:rPr>
          <w:b/>
          <w:bCs/>
          <w:sz w:val="24"/>
          <w:szCs w:val="24"/>
        </w:rPr>
        <w:t>Live Streaming Operation:</w:t>
      </w:r>
      <w:r w:rsidRPr="00D56663">
        <w:rPr>
          <w:sz w:val="24"/>
          <w:szCs w:val="24"/>
        </w:rPr>
        <w:t xml:space="preserve"> Running church broadcasts smoothly.</w:t>
      </w:r>
    </w:p>
    <w:p w14:paraId="5588D9D5" w14:textId="77777777" w:rsidR="00D56663" w:rsidRPr="00D56663" w:rsidRDefault="00D56663" w:rsidP="00D56663">
      <w:pPr>
        <w:spacing w:line="480" w:lineRule="auto"/>
        <w:rPr>
          <w:sz w:val="24"/>
          <w:szCs w:val="24"/>
        </w:rPr>
      </w:pPr>
      <w:r w:rsidRPr="00D56663">
        <w:rPr>
          <w:b/>
          <w:bCs/>
          <w:sz w:val="24"/>
          <w:szCs w:val="24"/>
        </w:rPr>
        <w:t>Implementation Plan:</w:t>
      </w:r>
    </w:p>
    <w:p w14:paraId="7E19AEAB" w14:textId="77777777" w:rsidR="00D56663" w:rsidRPr="00D56663" w:rsidRDefault="00D56663" w:rsidP="00736DD4">
      <w:pPr>
        <w:numPr>
          <w:ilvl w:val="0"/>
          <w:numId w:val="22"/>
        </w:numPr>
        <w:spacing w:line="480" w:lineRule="auto"/>
        <w:rPr>
          <w:sz w:val="24"/>
          <w:szCs w:val="24"/>
        </w:rPr>
      </w:pPr>
      <w:r w:rsidRPr="00D56663">
        <w:rPr>
          <w:sz w:val="24"/>
          <w:szCs w:val="24"/>
        </w:rPr>
        <w:lastRenderedPageBreak/>
        <w:t>Identify training needs through staff and volunteer surveys.</w:t>
      </w:r>
    </w:p>
    <w:p w14:paraId="3A4EE4B6" w14:textId="77777777" w:rsidR="00D56663" w:rsidRPr="00D56663" w:rsidRDefault="00D56663" w:rsidP="00736DD4">
      <w:pPr>
        <w:numPr>
          <w:ilvl w:val="0"/>
          <w:numId w:val="22"/>
        </w:numPr>
        <w:spacing w:line="480" w:lineRule="auto"/>
        <w:rPr>
          <w:sz w:val="24"/>
          <w:szCs w:val="24"/>
        </w:rPr>
      </w:pPr>
      <w:r w:rsidRPr="00D56663">
        <w:rPr>
          <w:sz w:val="24"/>
          <w:szCs w:val="24"/>
        </w:rPr>
        <w:t>Develop online and in-person training modules.</w:t>
      </w:r>
    </w:p>
    <w:p w14:paraId="7FA8E711" w14:textId="77777777" w:rsidR="00D56663" w:rsidRPr="00D56663" w:rsidRDefault="00D56663" w:rsidP="00736DD4">
      <w:pPr>
        <w:numPr>
          <w:ilvl w:val="0"/>
          <w:numId w:val="22"/>
        </w:numPr>
        <w:spacing w:line="480" w:lineRule="auto"/>
        <w:rPr>
          <w:sz w:val="24"/>
          <w:szCs w:val="24"/>
        </w:rPr>
      </w:pPr>
      <w:r w:rsidRPr="00D56663">
        <w:rPr>
          <w:sz w:val="24"/>
          <w:szCs w:val="24"/>
        </w:rPr>
        <w:t>Conduct periodic refresher courses.</w:t>
      </w:r>
    </w:p>
    <w:p w14:paraId="0DB565EC" w14:textId="77777777" w:rsidR="00D56663" w:rsidRPr="00D56663" w:rsidRDefault="00D56663" w:rsidP="00736DD4">
      <w:pPr>
        <w:numPr>
          <w:ilvl w:val="0"/>
          <w:numId w:val="22"/>
        </w:numPr>
        <w:spacing w:line="480" w:lineRule="auto"/>
        <w:rPr>
          <w:sz w:val="24"/>
          <w:szCs w:val="24"/>
        </w:rPr>
      </w:pPr>
      <w:r w:rsidRPr="00D56663">
        <w:rPr>
          <w:sz w:val="24"/>
          <w:szCs w:val="24"/>
        </w:rPr>
        <w:t>Evaluate effectiveness and refine training materials.</w:t>
      </w:r>
    </w:p>
    <w:p w14:paraId="0313D432" w14:textId="77777777" w:rsidR="00D56663" w:rsidRPr="00D56663" w:rsidRDefault="00D56663" w:rsidP="00D56663">
      <w:pPr>
        <w:spacing w:line="480" w:lineRule="auto"/>
        <w:rPr>
          <w:sz w:val="24"/>
          <w:szCs w:val="24"/>
        </w:rPr>
      </w:pPr>
      <w:r w:rsidRPr="00D56663">
        <w:rPr>
          <w:b/>
          <w:bCs/>
          <w:sz w:val="24"/>
          <w:szCs w:val="24"/>
        </w:rPr>
        <w:t>Challenges &amp; Mitigation:</w:t>
      </w:r>
    </w:p>
    <w:p w14:paraId="2AC04441" w14:textId="77777777" w:rsidR="00D56663" w:rsidRPr="00D56663" w:rsidRDefault="00D56663" w:rsidP="00736DD4">
      <w:pPr>
        <w:numPr>
          <w:ilvl w:val="0"/>
          <w:numId w:val="23"/>
        </w:numPr>
        <w:spacing w:line="480" w:lineRule="auto"/>
        <w:rPr>
          <w:sz w:val="24"/>
          <w:szCs w:val="24"/>
        </w:rPr>
      </w:pPr>
      <w:r w:rsidRPr="00D56663">
        <w:rPr>
          <w:b/>
          <w:bCs/>
          <w:sz w:val="24"/>
          <w:szCs w:val="24"/>
        </w:rPr>
        <w:t>Limited Availability:</w:t>
      </w:r>
      <w:r w:rsidRPr="00D56663">
        <w:rPr>
          <w:sz w:val="24"/>
          <w:szCs w:val="24"/>
        </w:rPr>
        <w:t xml:space="preserve"> Offer flexible self-paced learning modules.</w:t>
      </w:r>
    </w:p>
    <w:p w14:paraId="2D072D09" w14:textId="77777777" w:rsidR="00D56663" w:rsidRPr="00D56663" w:rsidRDefault="00D56663" w:rsidP="00736DD4">
      <w:pPr>
        <w:numPr>
          <w:ilvl w:val="0"/>
          <w:numId w:val="23"/>
        </w:numPr>
        <w:spacing w:line="480" w:lineRule="auto"/>
        <w:rPr>
          <w:sz w:val="24"/>
          <w:szCs w:val="24"/>
        </w:rPr>
      </w:pPr>
      <w:r w:rsidRPr="00D56663">
        <w:rPr>
          <w:b/>
          <w:bCs/>
          <w:sz w:val="24"/>
          <w:szCs w:val="24"/>
        </w:rPr>
        <w:t>Knowledge Retention:</w:t>
      </w:r>
      <w:r w:rsidRPr="00D56663">
        <w:rPr>
          <w:sz w:val="24"/>
          <w:szCs w:val="24"/>
        </w:rPr>
        <w:t xml:space="preserve"> Provide step-by-step guides and recorded training sessions.</w:t>
      </w:r>
    </w:p>
    <w:p w14:paraId="07577E53" w14:textId="7E2BAD90" w:rsidR="00D56663" w:rsidRPr="00D56663" w:rsidRDefault="00D56663" w:rsidP="00736DD4">
      <w:pPr>
        <w:numPr>
          <w:ilvl w:val="0"/>
          <w:numId w:val="23"/>
        </w:numPr>
        <w:spacing w:line="480" w:lineRule="auto"/>
        <w:rPr>
          <w:sz w:val="24"/>
          <w:szCs w:val="24"/>
        </w:rPr>
      </w:pPr>
      <w:r w:rsidRPr="00D56663">
        <w:rPr>
          <w:b/>
          <w:bCs/>
          <w:sz w:val="24"/>
          <w:szCs w:val="24"/>
        </w:rPr>
        <w:t>Lack of Trainers:</w:t>
      </w:r>
      <w:r w:rsidRPr="00D56663">
        <w:rPr>
          <w:sz w:val="24"/>
          <w:szCs w:val="24"/>
        </w:rPr>
        <w:t xml:space="preserve"> Seek collaboration with local IT professionals or institutions</w:t>
      </w:r>
      <w:r>
        <w:rPr>
          <w:sz w:val="24"/>
          <w:szCs w:val="24"/>
        </w:rPr>
        <w:t>.</w:t>
      </w:r>
    </w:p>
    <w:p w14:paraId="7CA852F4" w14:textId="77777777" w:rsidR="00984D58" w:rsidRPr="004609C4" w:rsidRDefault="00984D58" w:rsidP="004609C4">
      <w:pPr>
        <w:spacing w:line="480" w:lineRule="auto"/>
        <w:rPr>
          <w:sz w:val="24"/>
          <w:szCs w:val="24"/>
        </w:rPr>
      </w:pPr>
    </w:p>
    <w:p w14:paraId="2C783143" w14:textId="77777777" w:rsidR="008948BA" w:rsidRPr="004609C4" w:rsidRDefault="008948BA" w:rsidP="004609C4">
      <w:pPr>
        <w:pStyle w:val="BodyText"/>
        <w:spacing w:line="480" w:lineRule="auto"/>
        <w:rPr>
          <w:sz w:val="24"/>
          <w:szCs w:val="24"/>
        </w:rPr>
      </w:pPr>
    </w:p>
    <w:p w14:paraId="1A06A03F" w14:textId="77777777" w:rsidR="00ED662A" w:rsidRPr="004609C4" w:rsidRDefault="00ED662A" w:rsidP="004609C4">
      <w:pPr>
        <w:pStyle w:val="Heading1"/>
        <w:spacing w:line="480" w:lineRule="auto"/>
        <w:rPr>
          <w:rFonts w:ascii="Times New Roman" w:hAnsi="Times New Roman"/>
          <w:szCs w:val="24"/>
        </w:rPr>
      </w:pPr>
      <w:bookmarkStart w:id="37" w:name="_Toc238290083"/>
      <w:r w:rsidRPr="004609C4">
        <w:rPr>
          <w:rFonts w:ascii="Times New Roman" w:hAnsi="Times New Roman"/>
          <w:szCs w:val="24"/>
        </w:rPr>
        <w:t>Conclusion</w:t>
      </w:r>
      <w:bookmarkEnd w:id="37"/>
      <w:r w:rsidR="00BB4E01" w:rsidRPr="004609C4">
        <w:rPr>
          <w:rFonts w:ascii="Times New Roman" w:hAnsi="Times New Roman"/>
          <w:szCs w:val="24"/>
        </w:rPr>
        <w:t>s</w:t>
      </w:r>
    </w:p>
    <w:p w14:paraId="0038E358" w14:textId="77777777" w:rsidR="006F5C85" w:rsidRDefault="006F5C85" w:rsidP="006F5C85">
      <w:pPr>
        <w:pStyle w:val="NormalWeb"/>
        <w:spacing w:line="480" w:lineRule="auto"/>
      </w:pPr>
      <w:r>
        <w:t>The Fire of God International Church stands at a pivotal moment where embracing technological advancements can significantly improve its operational efficiency, outreach efforts, and long-term sustainability. By addressing the major IT gaps and implementing strategic upgrades, the church can enhance its administrative processes, provide a better experience for its congregation, and expand its reach beyond physical attendance.</w:t>
      </w:r>
    </w:p>
    <w:p w14:paraId="21764E75" w14:textId="77777777" w:rsidR="006F5C85" w:rsidRDefault="006F5C85" w:rsidP="006F5C85">
      <w:pPr>
        <w:pStyle w:val="NormalWeb"/>
        <w:spacing w:line="480" w:lineRule="auto"/>
      </w:pPr>
      <w:r>
        <w:t xml:space="preserve">Implementing a structured </w:t>
      </w:r>
      <w:r>
        <w:rPr>
          <w:rStyle w:val="Strong"/>
        </w:rPr>
        <w:t>Church Management System (</w:t>
      </w:r>
      <w:proofErr w:type="spellStart"/>
      <w:r>
        <w:rPr>
          <w:rStyle w:val="Strong"/>
        </w:rPr>
        <w:t>ChMS</w:t>
      </w:r>
      <w:proofErr w:type="spellEnd"/>
      <w:r>
        <w:rPr>
          <w:rStyle w:val="Strong"/>
        </w:rPr>
        <w:t>)</w:t>
      </w:r>
      <w:r>
        <w:t xml:space="preserve"> will help streamline membership tracking, volunteer coordination, and financial reporting, allowing church leaders to focus on their mission rather than administrative burdens. Expanding digital donations will not only make giving more convenient for members but also improve financial transparency and sustainability. Strengthening </w:t>
      </w:r>
      <w:r>
        <w:rPr>
          <w:rStyle w:val="Strong"/>
        </w:rPr>
        <w:t>cybersecurity measures</w:t>
      </w:r>
      <w:r>
        <w:t xml:space="preserve"> will protect sensitive church and member data, ensuring compliance with modern security best practices. Furthermore, </w:t>
      </w:r>
      <w:r>
        <w:rPr>
          <w:rStyle w:val="Strong"/>
        </w:rPr>
        <w:t xml:space="preserve">enhancing the </w:t>
      </w:r>
      <w:r>
        <w:rPr>
          <w:rStyle w:val="Strong"/>
        </w:rPr>
        <w:lastRenderedPageBreak/>
        <w:t>church’s online presence</w:t>
      </w:r>
      <w:r>
        <w:t xml:space="preserve"> through a website, live streaming, and social media engagement will enable it to reach a broader audience and stay connected with remote members.</w:t>
      </w:r>
    </w:p>
    <w:p w14:paraId="52ACADC7" w14:textId="77777777" w:rsidR="006F5C85" w:rsidRDefault="006F5C85" w:rsidP="006F5C85">
      <w:pPr>
        <w:pStyle w:val="NormalWeb"/>
        <w:spacing w:line="480" w:lineRule="auto"/>
      </w:pPr>
      <w:r>
        <w:t xml:space="preserve">One of the most crucial steps in this transformation is providing </w:t>
      </w:r>
      <w:r>
        <w:rPr>
          <w:rStyle w:val="Strong"/>
        </w:rPr>
        <w:t>IT training for staff and volunteers</w:t>
      </w:r>
      <w:r>
        <w:t xml:space="preserve"> to ensure the proper use and maintenance of newly implemented technologies. Training programs will empower church leaders and members with the digital skills necessary to navigate emerging technologies, reducing dependency on external IT support. Additionally, the development of a dedicated </w:t>
      </w:r>
      <w:r>
        <w:rPr>
          <w:rStyle w:val="Strong"/>
        </w:rPr>
        <w:t>IT budget</w:t>
      </w:r>
      <w:r>
        <w:t xml:space="preserve"> and long-term strategy will ensure that these improvements are sustainable and aligned with the church’s broader mission and vision.</w:t>
      </w:r>
    </w:p>
    <w:p w14:paraId="45939A43" w14:textId="77777777" w:rsidR="006F5C85" w:rsidRDefault="006F5C85" w:rsidP="006F5C85">
      <w:pPr>
        <w:pStyle w:val="NormalWeb"/>
        <w:spacing w:line="480" w:lineRule="auto"/>
      </w:pPr>
      <w:r>
        <w:t>By prioritizing IT advancements, the Fire of God International Church can modernize its operations, improve communication, and ensure that it continues to grow and serve its congregation effectively in the digital age. The recommendations outlined in this assessment provide a roadmap for achieving these goals, positioning the church for continued success and enhanced community impact.</w:t>
      </w:r>
    </w:p>
    <w:p w14:paraId="29D766FD" w14:textId="77777777" w:rsidR="00984D58" w:rsidRPr="004609C4" w:rsidRDefault="00984D58" w:rsidP="006F5C85">
      <w:pPr>
        <w:spacing w:line="480" w:lineRule="auto"/>
        <w:rPr>
          <w:sz w:val="24"/>
          <w:szCs w:val="24"/>
        </w:rPr>
      </w:pPr>
    </w:p>
    <w:p w14:paraId="0B3E609D" w14:textId="77777777" w:rsidR="008948BA" w:rsidRPr="004609C4" w:rsidRDefault="008948BA" w:rsidP="004609C4">
      <w:pPr>
        <w:pStyle w:val="BodyText"/>
        <w:spacing w:line="480" w:lineRule="auto"/>
        <w:rPr>
          <w:sz w:val="24"/>
          <w:szCs w:val="24"/>
        </w:rPr>
      </w:pPr>
    </w:p>
    <w:p w14:paraId="730D24B3" w14:textId="77777777" w:rsidR="00D724CC" w:rsidRPr="004609C4" w:rsidRDefault="00ED662A" w:rsidP="004609C4">
      <w:pPr>
        <w:pStyle w:val="Heading1"/>
        <w:spacing w:line="480" w:lineRule="auto"/>
        <w:rPr>
          <w:rFonts w:ascii="Times New Roman" w:hAnsi="Times New Roman"/>
          <w:szCs w:val="24"/>
        </w:rPr>
      </w:pPr>
      <w:bookmarkStart w:id="38" w:name="_Toc238290084"/>
      <w:r w:rsidRPr="004609C4">
        <w:rPr>
          <w:rFonts w:ascii="Times New Roman" w:hAnsi="Times New Roman"/>
          <w:szCs w:val="24"/>
        </w:rPr>
        <w:t>Appendices</w:t>
      </w:r>
      <w:bookmarkEnd w:id="38"/>
    </w:p>
    <w:p w14:paraId="5A45D3AC" w14:textId="77777777" w:rsidR="008948BA" w:rsidRPr="004609C4" w:rsidRDefault="008948BA" w:rsidP="004609C4">
      <w:pPr>
        <w:pStyle w:val="Heading2"/>
        <w:spacing w:line="480" w:lineRule="auto"/>
        <w:rPr>
          <w:rFonts w:ascii="Times New Roman" w:hAnsi="Times New Roman"/>
          <w:sz w:val="24"/>
          <w:szCs w:val="24"/>
        </w:rPr>
      </w:pPr>
      <w:bookmarkStart w:id="39" w:name="_Toc238290085"/>
      <w:r w:rsidRPr="004609C4">
        <w:rPr>
          <w:rFonts w:ascii="Times New Roman" w:hAnsi="Times New Roman"/>
          <w:sz w:val="24"/>
          <w:szCs w:val="24"/>
        </w:rPr>
        <w:t>Basis of Analysis</w:t>
      </w:r>
      <w:bookmarkEnd w:id="39"/>
    </w:p>
    <w:p w14:paraId="730BAC89" w14:textId="77777777" w:rsidR="00984D58" w:rsidRPr="004609C4" w:rsidRDefault="00984D58" w:rsidP="004609C4">
      <w:pPr>
        <w:pStyle w:val="NormalWeb"/>
        <w:spacing w:line="480" w:lineRule="auto"/>
      </w:pPr>
      <w:r w:rsidRPr="004609C4">
        <w:t xml:space="preserve">This analysis integrates strategic IT theories and models, assessing the church’s needs against best practices in nonprofit technology management. Models such as </w:t>
      </w:r>
      <w:r w:rsidRPr="004609C4">
        <w:rPr>
          <w:rStyle w:val="Strong"/>
        </w:rPr>
        <w:t>COBIT (Control Objectives for Information and Related Technologies)</w:t>
      </w:r>
      <w:r w:rsidRPr="004609C4">
        <w:t xml:space="preserve"> and </w:t>
      </w:r>
      <w:r w:rsidRPr="004609C4">
        <w:rPr>
          <w:rStyle w:val="Strong"/>
        </w:rPr>
        <w:t>ITIL (Information Technology Infrastructure Library)</w:t>
      </w:r>
      <w:r w:rsidRPr="004609C4">
        <w:t xml:space="preserve"> provide guidance on aligning IT strategy with church goals. The </w:t>
      </w:r>
      <w:r w:rsidRPr="004609C4">
        <w:lastRenderedPageBreak/>
        <w:t xml:space="preserve">analysis considers cybersecurity principles from </w:t>
      </w:r>
      <w:r w:rsidRPr="004609C4">
        <w:rPr>
          <w:rStyle w:val="Strong"/>
        </w:rPr>
        <w:t>NIST (National Institute of Standards and Technology)</w:t>
      </w:r>
      <w:r w:rsidRPr="004609C4">
        <w:t xml:space="preserve"> and </w:t>
      </w:r>
      <w:r w:rsidRPr="004609C4">
        <w:rPr>
          <w:rStyle w:val="Strong"/>
        </w:rPr>
        <w:t>cloud computing best practices</w:t>
      </w:r>
      <w:r w:rsidRPr="004609C4">
        <w:t xml:space="preserve"> to ensure efficient IT resource management.</w:t>
      </w:r>
    </w:p>
    <w:p w14:paraId="43D65602" w14:textId="2DB9CEEC" w:rsidR="00593F80" w:rsidRPr="004609C4" w:rsidRDefault="00593F80" w:rsidP="004609C4">
      <w:pPr>
        <w:spacing w:line="480" w:lineRule="auto"/>
        <w:rPr>
          <w:sz w:val="24"/>
          <w:szCs w:val="24"/>
        </w:rPr>
      </w:pPr>
    </w:p>
    <w:p w14:paraId="10AE737B" w14:textId="77777777" w:rsidR="008948BA" w:rsidRPr="004609C4" w:rsidRDefault="008948BA" w:rsidP="004609C4">
      <w:pPr>
        <w:pStyle w:val="Heading2"/>
        <w:spacing w:line="480" w:lineRule="auto"/>
        <w:rPr>
          <w:rFonts w:ascii="Times New Roman" w:hAnsi="Times New Roman"/>
          <w:sz w:val="24"/>
          <w:szCs w:val="24"/>
        </w:rPr>
      </w:pPr>
      <w:bookmarkStart w:id="40" w:name="_Toc238290086"/>
      <w:r w:rsidRPr="004609C4">
        <w:rPr>
          <w:rFonts w:ascii="Times New Roman" w:hAnsi="Times New Roman"/>
          <w:sz w:val="24"/>
          <w:szCs w:val="24"/>
        </w:rPr>
        <w:t>Technology Inventory</w:t>
      </w:r>
      <w:bookmarkEnd w:id="40"/>
    </w:p>
    <w:p w14:paraId="52A179CE" w14:textId="77777777" w:rsidR="00104E0C" w:rsidRPr="00104E0C" w:rsidRDefault="00104E0C" w:rsidP="004609C4">
      <w:pPr>
        <w:spacing w:line="480" w:lineRule="auto"/>
        <w:ind w:left="720"/>
        <w:rPr>
          <w:b/>
          <w:bCs/>
          <w:sz w:val="24"/>
          <w:szCs w:val="24"/>
        </w:rPr>
      </w:pPr>
      <w:r w:rsidRPr="00104E0C">
        <w:rPr>
          <w:b/>
          <w:bCs/>
          <w:sz w:val="24"/>
          <w:szCs w:val="24"/>
        </w:rPr>
        <w:t>Hardware</w:t>
      </w:r>
    </w:p>
    <w:p w14:paraId="17CAAD87" w14:textId="77777777" w:rsidR="00104E0C" w:rsidRPr="00104E0C" w:rsidRDefault="00104E0C" w:rsidP="00736DD4">
      <w:pPr>
        <w:numPr>
          <w:ilvl w:val="0"/>
          <w:numId w:val="2"/>
        </w:numPr>
        <w:spacing w:line="480" w:lineRule="auto"/>
        <w:rPr>
          <w:sz w:val="24"/>
          <w:szCs w:val="24"/>
        </w:rPr>
      </w:pPr>
      <w:r w:rsidRPr="00104E0C">
        <w:rPr>
          <w:sz w:val="24"/>
          <w:szCs w:val="24"/>
        </w:rPr>
        <w:t>2 desktop computers used for administrative tasks</w:t>
      </w:r>
    </w:p>
    <w:p w14:paraId="556FD7C7" w14:textId="77777777" w:rsidR="00104E0C" w:rsidRPr="00104E0C" w:rsidRDefault="00104E0C" w:rsidP="00736DD4">
      <w:pPr>
        <w:numPr>
          <w:ilvl w:val="0"/>
          <w:numId w:val="2"/>
        </w:numPr>
        <w:spacing w:line="480" w:lineRule="auto"/>
        <w:rPr>
          <w:sz w:val="24"/>
          <w:szCs w:val="24"/>
        </w:rPr>
      </w:pPr>
      <w:r w:rsidRPr="00104E0C">
        <w:rPr>
          <w:sz w:val="24"/>
          <w:szCs w:val="24"/>
        </w:rPr>
        <w:t>1 laptop used for sermon preparations and presentations</w:t>
      </w:r>
    </w:p>
    <w:p w14:paraId="3EB5CEED" w14:textId="77777777" w:rsidR="00104E0C" w:rsidRPr="00104E0C" w:rsidRDefault="00104E0C" w:rsidP="00736DD4">
      <w:pPr>
        <w:numPr>
          <w:ilvl w:val="0"/>
          <w:numId w:val="2"/>
        </w:numPr>
        <w:spacing w:line="480" w:lineRule="auto"/>
        <w:rPr>
          <w:sz w:val="24"/>
          <w:szCs w:val="24"/>
        </w:rPr>
      </w:pPr>
      <w:r w:rsidRPr="00104E0C">
        <w:rPr>
          <w:sz w:val="24"/>
          <w:szCs w:val="24"/>
        </w:rPr>
        <w:t>2 televisions for displaying worship materials</w:t>
      </w:r>
    </w:p>
    <w:p w14:paraId="5FD02792" w14:textId="77777777" w:rsidR="00104E0C" w:rsidRPr="00104E0C" w:rsidRDefault="00104E0C" w:rsidP="00736DD4">
      <w:pPr>
        <w:numPr>
          <w:ilvl w:val="0"/>
          <w:numId w:val="2"/>
        </w:numPr>
        <w:spacing w:line="480" w:lineRule="auto"/>
        <w:rPr>
          <w:sz w:val="24"/>
          <w:szCs w:val="24"/>
        </w:rPr>
      </w:pPr>
      <w:r w:rsidRPr="00104E0C">
        <w:rPr>
          <w:sz w:val="24"/>
          <w:szCs w:val="24"/>
        </w:rPr>
        <w:t>1 printer for office use</w:t>
      </w:r>
    </w:p>
    <w:p w14:paraId="4F8B0533" w14:textId="77777777" w:rsidR="00104E0C" w:rsidRPr="00104E0C" w:rsidRDefault="00104E0C" w:rsidP="00736DD4">
      <w:pPr>
        <w:numPr>
          <w:ilvl w:val="0"/>
          <w:numId w:val="2"/>
        </w:numPr>
        <w:spacing w:line="480" w:lineRule="auto"/>
        <w:rPr>
          <w:sz w:val="24"/>
          <w:szCs w:val="24"/>
        </w:rPr>
      </w:pPr>
      <w:r w:rsidRPr="00104E0C">
        <w:rPr>
          <w:sz w:val="24"/>
          <w:szCs w:val="24"/>
        </w:rPr>
        <w:t>Basic audio equipment (microphones, speakers, mixer) for worship services</w:t>
      </w:r>
    </w:p>
    <w:p w14:paraId="2353445B" w14:textId="77777777" w:rsidR="00104E0C" w:rsidRPr="00104E0C" w:rsidRDefault="00104E0C" w:rsidP="00736DD4">
      <w:pPr>
        <w:numPr>
          <w:ilvl w:val="0"/>
          <w:numId w:val="2"/>
        </w:numPr>
        <w:spacing w:line="480" w:lineRule="auto"/>
        <w:rPr>
          <w:sz w:val="24"/>
          <w:szCs w:val="24"/>
        </w:rPr>
      </w:pPr>
      <w:r w:rsidRPr="00104E0C">
        <w:rPr>
          <w:sz w:val="24"/>
          <w:szCs w:val="24"/>
        </w:rPr>
        <w:t>Wireless router for limited internet connectivity</w:t>
      </w:r>
    </w:p>
    <w:p w14:paraId="4C720DD5" w14:textId="77777777" w:rsidR="00104E0C" w:rsidRPr="00104E0C" w:rsidRDefault="00104E0C" w:rsidP="004609C4">
      <w:pPr>
        <w:spacing w:line="480" w:lineRule="auto"/>
        <w:ind w:left="720"/>
        <w:rPr>
          <w:b/>
          <w:bCs/>
          <w:sz w:val="24"/>
          <w:szCs w:val="24"/>
        </w:rPr>
      </w:pPr>
      <w:r w:rsidRPr="00104E0C">
        <w:rPr>
          <w:b/>
          <w:bCs/>
          <w:sz w:val="24"/>
          <w:szCs w:val="24"/>
        </w:rPr>
        <w:t>Software</w:t>
      </w:r>
    </w:p>
    <w:p w14:paraId="4E8975C0" w14:textId="77777777" w:rsidR="00104E0C" w:rsidRPr="00104E0C" w:rsidRDefault="00104E0C" w:rsidP="00736DD4">
      <w:pPr>
        <w:numPr>
          <w:ilvl w:val="0"/>
          <w:numId w:val="3"/>
        </w:numPr>
        <w:spacing w:line="480" w:lineRule="auto"/>
        <w:rPr>
          <w:sz w:val="24"/>
          <w:szCs w:val="24"/>
        </w:rPr>
      </w:pPr>
      <w:r w:rsidRPr="00104E0C">
        <w:rPr>
          <w:sz w:val="24"/>
          <w:szCs w:val="24"/>
        </w:rPr>
        <w:t>No dedicated church management software in use</w:t>
      </w:r>
    </w:p>
    <w:p w14:paraId="0A772AA2" w14:textId="77777777" w:rsidR="00104E0C" w:rsidRPr="00104E0C" w:rsidRDefault="00104E0C" w:rsidP="00736DD4">
      <w:pPr>
        <w:numPr>
          <w:ilvl w:val="0"/>
          <w:numId w:val="3"/>
        </w:numPr>
        <w:spacing w:line="480" w:lineRule="auto"/>
        <w:rPr>
          <w:sz w:val="24"/>
          <w:szCs w:val="24"/>
        </w:rPr>
      </w:pPr>
      <w:r w:rsidRPr="00104E0C">
        <w:rPr>
          <w:sz w:val="24"/>
          <w:szCs w:val="24"/>
        </w:rPr>
        <w:t>Microsoft Office Suite for document processing</w:t>
      </w:r>
    </w:p>
    <w:p w14:paraId="18AB4133" w14:textId="77777777" w:rsidR="00104E0C" w:rsidRPr="00104E0C" w:rsidRDefault="00104E0C" w:rsidP="00736DD4">
      <w:pPr>
        <w:numPr>
          <w:ilvl w:val="0"/>
          <w:numId w:val="3"/>
        </w:numPr>
        <w:spacing w:line="480" w:lineRule="auto"/>
        <w:rPr>
          <w:sz w:val="24"/>
          <w:szCs w:val="24"/>
        </w:rPr>
      </w:pPr>
      <w:r w:rsidRPr="00104E0C">
        <w:rPr>
          <w:sz w:val="24"/>
          <w:szCs w:val="24"/>
        </w:rPr>
        <w:t>Basic email services via Gmail</w:t>
      </w:r>
    </w:p>
    <w:p w14:paraId="7CF10BC7" w14:textId="77777777" w:rsidR="00104E0C" w:rsidRPr="00104E0C" w:rsidRDefault="00104E0C" w:rsidP="00736DD4">
      <w:pPr>
        <w:numPr>
          <w:ilvl w:val="0"/>
          <w:numId w:val="3"/>
        </w:numPr>
        <w:spacing w:line="480" w:lineRule="auto"/>
        <w:rPr>
          <w:sz w:val="24"/>
          <w:szCs w:val="24"/>
        </w:rPr>
      </w:pPr>
      <w:r w:rsidRPr="00104E0C">
        <w:rPr>
          <w:sz w:val="24"/>
          <w:szCs w:val="24"/>
        </w:rPr>
        <w:t>No accounting or financial management software</w:t>
      </w:r>
    </w:p>
    <w:p w14:paraId="465DD1B8" w14:textId="77777777" w:rsidR="00104E0C" w:rsidRPr="00104E0C" w:rsidRDefault="00104E0C" w:rsidP="00736DD4">
      <w:pPr>
        <w:numPr>
          <w:ilvl w:val="0"/>
          <w:numId w:val="3"/>
        </w:numPr>
        <w:spacing w:line="480" w:lineRule="auto"/>
        <w:rPr>
          <w:sz w:val="24"/>
          <w:szCs w:val="24"/>
        </w:rPr>
      </w:pPr>
      <w:r w:rsidRPr="00104E0C">
        <w:rPr>
          <w:sz w:val="24"/>
          <w:szCs w:val="24"/>
        </w:rPr>
        <w:t>Limited security software (basic antivirus protection)</w:t>
      </w:r>
    </w:p>
    <w:p w14:paraId="18436693" w14:textId="77777777" w:rsidR="00104E0C" w:rsidRPr="00104E0C" w:rsidRDefault="00104E0C" w:rsidP="004609C4">
      <w:pPr>
        <w:spacing w:line="480" w:lineRule="auto"/>
        <w:ind w:left="720"/>
        <w:rPr>
          <w:b/>
          <w:bCs/>
          <w:sz w:val="24"/>
          <w:szCs w:val="24"/>
        </w:rPr>
      </w:pPr>
      <w:r w:rsidRPr="00104E0C">
        <w:rPr>
          <w:b/>
          <w:bCs/>
          <w:sz w:val="24"/>
          <w:szCs w:val="24"/>
        </w:rPr>
        <w:t>IT Infrastructure</w:t>
      </w:r>
    </w:p>
    <w:p w14:paraId="6CC2CA00" w14:textId="77777777" w:rsidR="00104E0C" w:rsidRPr="00104E0C" w:rsidRDefault="00104E0C" w:rsidP="00736DD4">
      <w:pPr>
        <w:numPr>
          <w:ilvl w:val="0"/>
          <w:numId w:val="4"/>
        </w:numPr>
        <w:spacing w:line="480" w:lineRule="auto"/>
        <w:rPr>
          <w:sz w:val="24"/>
          <w:szCs w:val="24"/>
        </w:rPr>
      </w:pPr>
      <w:r w:rsidRPr="00104E0C">
        <w:rPr>
          <w:sz w:val="24"/>
          <w:szCs w:val="24"/>
        </w:rPr>
        <w:t>No dedicated servers or cloud storage solutions</w:t>
      </w:r>
    </w:p>
    <w:p w14:paraId="07CC4F79" w14:textId="77777777" w:rsidR="00104E0C" w:rsidRPr="00104E0C" w:rsidRDefault="00104E0C" w:rsidP="00736DD4">
      <w:pPr>
        <w:numPr>
          <w:ilvl w:val="0"/>
          <w:numId w:val="4"/>
        </w:numPr>
        <w:spacing w:line="480" w:lineRule="auto"/>
        <w:rPr>
          <w:sz w:val="24"/>
          <w:szCs w:val="24"/>
        </w:rPr>
      </w:pPr>
      <w:r w:rsidRPr="00104E0C">
        <w:rPr>
          <w:sz w:val="24"/>
          <w:szCs w:val="24"/>
        </w:rPr>
        <w:t>Manual data entry and record-keeping using spreadsheets</w:t>
      </w:r>
    </w:p>
    <w:p w14:paraId="441196F8" w14:textId="77777777" w:rsidR="00104E0C" w:rsidRPr="00104E0C" w:rsidRDefault="00104E0C" w:rsidP="00736DD4">
      <w:pPr>
        <w:numPr>
          <w:ilvl w:val="0"/>
          <w:numId w:val="4"/>
        </w:numPr>
        <w:spacing w:line="480" w:lineRule="auto"/>
        <w:rPr>
          <w:sz w:val="24"/>
          <w:szCs w:val="24"/>
        </w:rPr>
      </w:pPr>
      <w:r w:rsidRPr="00104E0C">
        <w:rPr>
          <w:sz w:val="24"/>
          <w:szCs w:val="24"/>
        </w:rPr>
        <w:t>No automated backup systems for important church data</w:t>
      </w:r>
    </w:p>
    <w:p w14:paraId="0F90E69D" w14:textId="54C9B31F" w:rsidR="00593F80" w:rsidRPr="004609C4" w:rsidRDefault="00593F80" w:rsidP="004609C4">
      <w:pPr>
        <w:spacing w:line="480" w:lineRule="auto"/>
        <w:rPr>
          <w:sz w:val="24"/>
          <w:szCs w:val="24"/>
        </w:rPr>
      </w:pPr>
    </w:p>
    <w:p w14:paraId="44EBDFF7" w14:textId="77777777" w:rsidR="008948BA" w:rsidRPr="004609C4" w:rsidRDefault="008948BA" w:rsidP="004609C4">
      <w:pPr>
        <w:pStyle w:val="Heading2"/>
        <w:spacing w:line="480" w:lineRule="auto"/>
        <w:rPr>
          <w:rFonts w:ascii="Times New Roman" w:hAnsi="Times New Roman"/>
          <w:sz w:val="24"/>
          <w:szCs w:val="24"/>
        </w:rPr>
      </w:pPr>
      <w:bookmarkStart w:id="41" w:name="_Toc238290087"/>
      <w:r w:rsidRPr="004609C4">
        <w:rPr>
          <w:rFonts w:ascii="Times New Roman" w:hAnsi="Times New Roman"/>
          <w:sz w:val="24"/>
          <w:szCs w:val="24"/>
        </w:rPr>
        <w:lastRenderedPageBreak/>
        <w:t>Top 10 Technology Issues</w:t>
      </w:r>
      <w:bookmarkEnd w:id="41"/>
    </w:p>
    <w:p w14:paraId="4B77052C" w14:textId="77777777" w:rsidR="00104E0C" w:rsidRPr="004609C4" w:rsidRDefault="00104E0C" w:rsidP="00736DD4">
      <w:pPr>
        <w:pStyle w:val="NormalWeb"/>
        <w:numPr>
          <w:ilvl w:val="0"/>
          <w:numId w:val="5"/>
        </w:numPr>
        <w:spacing w:line="480" w:lineRule="auto"/>
      </w:pPr>
      <w:r w:rsidRPr="004609C4">
        <w:rPr>
          <w:rStyle w:val="Strong"/>
        </w:rPr>
        <w:t>Lack of IT Personnel</w:t>
      </w:r>
      <w:r w:rsidRPr="004609C4">
        <w:t xml:space="preserve"> – No dedicated IT staff or volunteers with formal IT training.</w:t>
      </w:r>
    </w:p>
    <w:p w14:paraId="300E417A" w14:textId="77777777" w:rsidR="00104E0C" w:rsidRPr="004609C4" w:rsidRDefault="00104E0C" w:rsidP="00736DD4">
      <w:pPr>
        <w:pStyle w:val="NormalWeb"/>
        <w:numPr>
          <w:ilvl w:val="0"/>
          <w:numId w:val="5"/>
        </w:numPr>
        <w:spacing w:line="480" w:lineRule="auto"/>
      </w:pPr>
      <w:r w:rsidRPr="004609C4">
        <w:rPr>
          <w:rStyle w:val="Strong"/>
        </w:rPr>
        <w:t>Minimal Online Presence</w:t>
      </w:r>
      <w:r w:rsidRPr="004609C4">
        <w:t xml:space="preserve"> – The church has a Facebook page but no website or mobile app.</w:t>
      </w:r>
    </w:p>
    <w:p w14:paraId="2DF2ACA7" w14:textId="77777777" w:rsidR="00104E0C" w:rsidRPr="004609C4" w:rsidRDefault="00104E0C" w:rsidP="00736DD4">
      <w:pPr>
        <w:pStyle w:val="NormalWeb"/>
        <w:numPr>
          <w:ilvl w:val="0"/>
          <w:numId w:val="5"/>
        </w:numPr>
        <w:spacing w:line="480" w:lineRule="auto"/>
      </w:pPr>
      <w:r w:rsidRPr="004609C4">
        <w:rPr>
          <w:rStyle w:val="Strong"/>
        </w:rPr>
        <w:t>No Digital Donation Platform</w:t>
      </w:r>
      <w:r w:rsidRPr="004609C4">
        <w:t xml:space="preserve"> – Donations are collected in person, limiting fundraising potential.</w:t>
      </w:r>
    </w:p>
    <w:p w14:paraId="51D65982" w14:textId="77777777" w:rsidR="00104E0C" w:rsidRPr="004609C4" w:rsidRDefault="00104E0C" w:rsidP="00736DD4">
      <w:pPr>
        <w:pStyle w:val="NormalWeb"/>
        <w:numPr>
          <w:ilvl w:val="0"/>
          <w:numId w:val="5"/>
        </w:numPr>
        <w:spacing w:line="480" w:lineRule="auto"/>
      </w:pPr>
      <w:r w:rsidRPr="004609C4">
        <w:rPr>
          <w:rStyle w:val="Strong"/>
        </w:rPr>
        <w:t>Limited Cybersecurity Measures</w:t>
      </w:r>
      <w:r w:rsidRPr="004609C4">
        <w:t xml:space="preserve"> – No firewall, limited antivirus protection, and no encrypted data storage.</w:t>
      </w:r>
    </w:p>
    <w:p w14:paraId="2734BE13" w14:textId="77777777" w:rsidR="00104E0C" w:rsidRPr="004609C4" w:rsidRDefault="00104E0C" w:rsidP="00736DD4">
      <w:pPr>
        <w:pStyle w:val="NormalWeb"/>
        <w:numPr>
          <w:ilvl w:val="0"/>
          <w:numId w:val="5"/>
        </w:numPr>
        <w:spacing w:line="480" w:lineRule="auto"/>
      </w:pPr>
      <w:r w:rsidRPr="004609C4">
        <w:rPr>
          <w:rStyle w:val="Strong"/>
        </w:rPr>
        <w:t>Lack of Digital Records Management</w:t>
      </w:r>
      <w:r w:rsidRPr="004609C4">
        <w:t xml:space="preserve"> – All records are stored in physical files or spreadsheets, increasing the risk of data loss.</w:t>
      </w:r>
    </w:p>
    <w:p w14:paraId="2D6C9D52" w14:textId="77777777" w:rsidR="00104E0C" w:rsidRPr="004609C4" w:rsidRDefault="00104E0C" w:rsidP="00736DD4">
      <w:pPr>
        <w:pStyle w:val="NormalWeb"/>
        <w:numPr>
          <w:ilvl w:val="0"/>
          <w:numId w:val="5"/>
        </w:numPr>
        <w:spacing w:line="480" w:lineRule="auto"/>
      </w:pPr>
      <w:r w:rsidRPr="004609C4">
        <w:rPr>
          <w:rStyle w:val="Strong"/>
        </w:rPr>
        <w:t>No Live Streaming Capabilities</w:t>
      </w:r>
      <w:r w:rsidRPr="004609C4">
        <w:t xml:space="preserve"> – Unable to broadcast services online, limiting outreach to remote members.</w:t>
      </w:r>
    </w:p>
    <w:p w14:paraId="3ADC1207" w14:textId="77777777" w:rsidR="00104E0C" w:rsidRPr="004609C4" w:rsidRDefault="00104E0C" w:rsidP="00736DD4">
      <w:pPr>
        <w:pStyle w:val="NormalWeb"/>
        <w:numPr>
          <w:ilvl w:val="0"/>
          <w:numId w:val="5"/>
        </w:numPr>
        <w:spacing w:line="480" w:lineRule="auto"/>
      </w:pPr>
      <w:r w:rsidRPr="004609C4">
        <w:rPr>
          <w:rStyle w:val="Strong"/>
        </w:rPr>
        <w:t>Insufficient IT Budget</w:t>
      </w:r>
      <w:r w:rsidRPr="004609C4">
        <w:t xml:space="preserve"> – No formal IT budget allocation for hardware and software upgrades.</w:t>
      </w:r>
    </w:p>
    <w:p w14:paraId="27AC7C13" w14:textId="77777777" w:rsidR="00104E0C" w:rsidRPr="004609C4" w:rsidRDefault="00104E0C" w:rsidP="00736DD4">
      <w:pPr>
        <w:pStyle w:val="NormalWeb"/>
        <w:numPr>
          <w:ilvl w:val="0"/>
          <w:numId w:val="5"/>
        </w:numPr>
        <w:spacing w:line="480" w:lineRule="auto"/>
      </w:pPr>
      <w:r w:rsidRPr="004609C4">
        <w:rPr>
          <w:rStyle w:val="Strong"/>
        </w:rPr>
        <w:t>Outdated Hardware</w:t>
      </w:r>
      <w:r w:rsidRPr="004609C4">
        <w:t xml:space="preserve"> – Current equipment is old and lacks processing power for modern applications.</w:t>
      </w:r>
    </w:p>
    <w:p w14:paraId="1F209D1A" w14:textId="77777777" w:rsidR="00104E0C" w:rsidRPr="004609C4" w:rsidRDefault="00104E0C" w:rsidP="00736DD4">
      <w:pPr>
        <w:pStyle w:val="NormalWeb"/>
        <w:numPr>
          <w:ilvl w:val="0"/>
          <w:numId w:val="5"/>
        </w:numPr>
        <w:spacing w:line="480" w:lineRule="auto"/>
      </w:pPr>
      <w:r w:rsidRPr="004609C4">
        <w:rPr>
          <w:rStyle w:val="Strong"/>
        </w:rPr>
        <w:t>No Staff IT Training</w:t>
      </w:r>
      <w:r w:rsidRPr="004609C4">
        <w:t xml:space="preserve"> – Volunteers and staff lack training on software, security practices, and digital tools.</w:t>
      </w:r>
    </w:p>
    <w:p w14:paraId="4137AAC3" w14:textId="77777777" w:rsidR="00104E0C" w:rsidRPr="004609C4" w:rsidRDefault="00104E0C" w:rsidP="00736DD4">
      <w:pPr>
        <w:pStyle w:val="NormalWeb"/>
        <w:numPr>
          <w:ilvl w:val="0"/>
          <w:numId w:val="5"/>
        </w:numPr>
        <w:spacing w:line="480" w:lineRule="auto"/>
      </w:pPr>
      <w:r w:rsidRPr="004609C4">
        <w:rPr>
          <w:rStyle w:val="Strong"/>
        </w:rPr>
        <w:t>No Centralized Communication System</w:t>
      </w:r>
      <w:r w:rsidRPr="004609C4">
        <w:t xml:space="preserve"> – Communication between staff and members is done informally, often through personal emails and messaging apps.</w:t>
      </w:r>
    </w:p>
    <w:p w14:paraId="27FBD2C9" w14:textId="63B121D4" w:rsidR="00593F80" w:rsidRPr="004609C4" w:rsidRDefault="00593F80" w:rsidP="004609C4">
      <w:pPr>
        <w:spacing w:line="480" w:lineRule="auto"/>
        <w:rPr>
          <w:sz w:val="24"/>
          <w:szCs w:val="24"/>
        </w:rPr>
      </w:pPr>
    </w:p>
    <w:p w14:paraId="02D22A83" w14:textId="77777777" w:rsidR="008948BA" w:rsidRPr="004609C4" w:rsidRDefault="008948BA" w:rsidP="004609C4">
      <w:pPr>
        <w:pStyle w:val="Heading2"/>
        <w:spacing w:line="480" w:lineRule="auto"/>
        <w:rPr>
          <w:rFonts w:ascii="Times New Roman" w:hAnsi="Times New Roman"/>
          <w:sz w:val="24"/>
          <w:szCs w:val="24"/>
        </w:rPr>
      </w:pPr>
      <w:bookmarkStart w:id="42" w:name="_Toc238290088"/>
      <w:r w:rsidRPr="004609C4">
        <w:rPr>
          <w:rFonts w:ascii="Times New Roman" w:hAnsi="Times New Roman"/>
          <w:sz w:val="24"/>
          <w:szCs w:val="24"/>
        </w:rPr>
        <w:lastRenderedPageBreak/>
        <w:t>Strategic Planning/Visioning Documents</w:t>
      </w:r>
      <w:bookmarkEnd w:id="42"/>
    </w:p>
    <w:p w14:paraId="67049FAE" w14:textId="77777777" w:rsidR="00104E0C" w:rsidRPr="004609C4" w:rsidRDefault="00104E0C" w:rsidP="004609C4">
      <w:pPr>
        <w:pStyle w:val="NormalWeb"/>
        <w:spacing w:line="480" w:lineRule="auto"/>
      </w:pPr>
      <w:r w:rsidRPr="004609C4">
        <w:t>Currently, there are no formal IT strategic planning documents. The leadership of the church has expressed a desire to improve technology but has not yet developed a structured roadmap. A proposed IT vision includes:</w:t>
      </w:r>
    </w:p>
    <w:p w14:paraId="376EC4E2" w14:textId="77777777" w:rsidR="00104E0C" w:rsidRPr="004609C4" w:rsidRDefault="00104E0C" w:rsidP="00736DD4">
      <w:pPr>
        <w:pStyle w:val="NormalWeb"/>
        <w:numPr>
          <w:ilvl w:val="0"/>
          <w:numId w:val="6"/>
        </w:numPr>
        <w:spacing w:line="480" w:lineRule="auto"/>
      </w:pPr>
      <w:r w:rsidRPr="004609C4">
        <w:t>Implementing a website for church announcements and digital sermon access.</w:t>
      </w:r>
    </w:p>
    <w:p w14:paraId="2F83D071" w14:textId="77777777" w:rsidR="00104E0C" w:rsidRPr="004609C4" w:rsidRDefault="00104E0C" w:rsidP="00736DD4">
      <w:pPr>
        <w:pStyle w:val="NormalWeb"/>
        <w:numPr>
          <w:ilvl w:val="0"/>
          <w:numId w:val="6"/>
        </w:numPr>
        <w:spacing w:line="480" w:lineRule="auto"/>
      </w:pPr>
      <w:r w:rsidRPr="004609C4">
        <w:t>Acquiring a church management system to streamline administrative tasks.</w:t>
      </w:r>
    </w:p>
    <w:p w14:paraId="6EE05DAF" w14:textId="77777777" w:rsidR="00104E0C" w:rsidRPr="004609C4" w:rsidRDefault="00104E0C" w:rsidP="00736DD4">
      <w:pPr>
        <w:pStyle w:val="NormalWeb"/>
        <w:numPr>
          <w:ilvl w:val="0"/>
          <w:numId w:val="6"/>
        </w:numPr>
        <w:spacing w:line="480" w:lineRule="auto"/>
      </w:pPr>
      <w:r w:rsidRPr="004609C4">
        <w:t>Setting up a live streaming platform for remote worship services.</w:t>
      </w:r>
    </w:p>
    <w:p w14:paraId="3076EC39" w14:textId="77777777" w:rsidR="00104E0C" w:rsidRPr="004609C4" w:rsidRDefault="00104E0C" w:rsidP="00736DD4">
      <w:pPr>
        <w:pStyle w:val="NormalWeb"/>
        <w:numPr>
          <w:ilvl w:val="0"/>
          <w:numId w:val="6"/>
        </w:numPr>
        <w:spacing w:line="480" w:lineRule="auto"/>
      </w:pPr>
      <w:r w:rsidRPr="004609C4">
        <w:t>Enhancing data security through cloud storage and encrypted backups.</w:t>
      </w:r>
    </w:p>
    <w:p w14:paraId="53B58DA0" w14:textId="5E3A1039" w:rsidR="00593F80" w:rsidRPr="004609C4" w:rsidRDefault="00593F80" w:rsidP="004609C4">
      <w:pPr>
        <w:spacing w:line="480" w:lineRule="auto"/>
        <w:rPr>
          <w:sz w:val="24"/>
          <w:szCs w:val="24"/>
        </w:rPr>
      </w:pPr>
    </w:p>
    <w:p w14:paraId="77070924" w14:textId="77777777" w:rsidR="008948BA" w:rsidRPr="004609C4" w:rsidRDefault="008948BA" w:rsidP="004609C4">
      <w:pPr>
        <w:pStyle w:val="Heading2"/>
        <w:spacing w:line="480" w:lineRule="auto"/>
        <w:rPr>
          <w:rFonts w:ascii="Times New Roman" w:hAnsi="Times New Roman"/>
          <w:sz w:val="24"/>
          <w:szCs w:val="24"/>
        </w:rPr>
      </w:pPr>
      <w:bookmarkStart w:id="43" w:name="_Toc238290089"/>
      <w:r w:rsidRPr="004609C4">
        <w:rPr>
          <w:rFonts w:ascii="Times New Roman" w:hAnsi="Times New Roman"/>
          <w:sz w:val="24"/>
          <w:szCs w:val="24"/>
        </w:rPr>
        <w:t>IT Budget/Spending Documents</w:t>
      </w:r>
      <w:bookmarkEnd w:id="43"/>
    </w:p>
    <w:p w14:paraId="240221F1" w14:textId="77777777" w:rsidR="00104E0C" w:rsidRPr="004609C4" w:rsidRDefault="00104E0C" w:rsidP="004609C4">
      <w:pPr>
        <w:pStyle w:val="NormalWeb"/>
        <w:spacing w:line="480" w:lineRule="auto"/>
      </w:pPr>
      <w:r w:rsidRPr="004609C4">
        <w:t xml:space="preserve">Due to financial constraints, the church does not currently allocate a specific budget for IT expenses. Most technology costs are covered through </w:t>
      </w:r>
      <w:r w:rsidRPr="004609C4">
        <w:rPr>
          <w:rStyle w:val="Strong"/>
        </w:rPr>
        <w:t>donations</w:t>
      </w:r>
      <w:r w:rsidRPr="004609C4">
        <w:t xml:space="preserve"> or </w:t>
      </w:r>
      <w:r w:rsidRPr="004609C4">
        <w:rPr>
          <w:rStyle w:val="Strong"/>
        </w:rPr>
        <w:t>ad-hoc fundraising efforts</w:t>
      </w:r>
      <w:r w:rsidRPr="004609C4">
        <w:t>. Estimated expenses for proposed IT improvements include:</w:t>
      </w:r>
    </w:p>
    <w:p w14:paraId="00DCCE7B" w14:textId="77777777" w:rsidR="00104E0C" w:rsidRPr="004609C4" w:rsidRDefault="00104E0C" w:rsidP="00736DD4">
      <w:pPr>
        <w:pStyle w:val="NormalWeb"/>
        <w:numPr>
          <w:ilvl w:val="0"/>
          <w:numId w:val="7"/>
        </w:numPr>
        <w:spacing w:line="480" w:lineRule="auto"/>
      </w:pPr>
      <w:r w:rsidRPr="004609C4">
        <w:rPr>
          <w:rStyle w:val="Strong"/>
        </w:rPr>
        <w:t>Website development</w:t>
      </w:r>
      <w:r w:rsidRPr="004609C4">
        <w:t>: $500–$1,000 (one-time cost)</w:t>
      </w:r>
    </w:p>
    <w:p w14:paraId="31E9F371" w14:textId="77777777" w:rsidR="00104E0C" w:rsidRPr="004609C4" w:rsidRDefault="00104E0C" w:rsidP="00736DD4">
      <w:pPr>
        <w:pStyle w:val="NormalWeb"/>
        <w:numPr>
          <w:ilvl w:val="0"/>
          <w:numId w:val="7"/>
        </w:numPr>
        <w:spacing w:line="480" w:lineRule="auto"/>
      </w:pPr>
      <w:r w:rsidRPr="004609C4">
        <w:rPr>
          <w:rStyle w:val="Strong"/>
        </w:rPr>
        <w:t>Church management software</w:t>
      </w:r>
      <w:r w:rsidRPr="004609C4">
        <w:t>: $30–$100/month</w:t>
      </w:r>
    </w:p>
    <w:p w14:paraId="772CF6B6" w14:textId="77777777" w:rsidR="00104E0C" w:rsidRPr="004609C4" w:rsidRDefault="00104E0C" w:rsidP="00736DD4">
      <w:pPr>
        <w:pStyle w:val="NormalWeb"/>
        <w:numPr>
          <w:ilvl w:val="0"/>
          <w:numId w:val="7"/>
        </w:numPr>
        <w:spacing w:line="480" w:lineRule="auto"/>
      </w:pPr>
      <w:r w:rsidRPr="004609C4">
        <w:rPr>
          <w:rStyle w:val="Strong"/>
        </w:rPr>
        <w:t>New hardware (laptop, router, security software)</w:t>
      </w:r>
      <w:r w:rsidRPr="004609C4">
        <w:t>: $2,000–$3,000</w:t>
      </w:r>
    </w:p>
    <w:p w14:paraId="1301A675" w14:textId="77777777" w:rsidR="00104E0C" w:rsidRPr="004609C4" w:rsidRDefault="00104E0C" w:rsidP="00736DD4">
      <w:pPr>
        <w:pStyle w:val="NormalWeb"/>
        <w:numPr>
          <w:ilvl w:val="0"/>
          <w:numId w:val="7"/>
        </w:numPr>
        <w:spacing w:line="480" w:lineRule="auto"/>
      </w:pPr>
      <w:r w:rsidRPr="004609C4">
        <w:rPr>
          <w:rStyle w:val="Strong"/>
        </w:rPr>
        <w:t>Live streaming equipment</w:t>
      </w:r>
      <w:r w:rsidRPr="004609C4">
        <w:t>: $1,500–$2,500</w:t>
      </w:r>
    </w:p>
    <w:p w14:paraId="415B9BD0" w14:textId="77777777" w:rsidR="00104E0C" w:rsidRPr="004609C4" w:rsidRDefault="00104E0C" w:rsidP="00736DD4">
      <w:pPr>
        <w:pStyle w:val="NormalWeb"/>
        <w:numPr>
          <w:ilvl w:val="0"/>
          <w:numId w:val="7"/>
        </w:numPr>
        <w:spacing w:line="480" w:lineRule="auto"/>
      </w:pPr>
      <w:r w:rsidRPr="004609C4">
        <w:rPr>
          <w:rStyle w:val="Strong"/>
        </w:rPr>
        <w:t>Cloud storage subscription</w:t>
      </w:r>
      <w:r w:rsidRPr="004609C4">
        <w:t>: $10–$20/month</w:t>
      </w:r>
    </w:p>
    <w:p w14:paraId="72755513" w14:textId="77777777" w:rsidR="00104E0C" w:rsidRPr="004609C4" w:rsidRDefault="00104E0C" w:rsidP="004609C4">
      <w:pPr>
        <w:pStyle w:val="NormalWeb"/>
        <w:spacing w:line="480" w:lineRule="auto"/>
      </w:pPr>
      <w:r w:rsidRPr="004609C4">
        <w:t xml:space="preserve">By structuring an </w:t>
      </w:r>
      <w:r w:rsidRPr="004609C4">
        <w:rPr>
          <w:rStyle w:val="Strong"/>
        </w:rPr>
        <w:t>annual IT budget</w:t>
      </w:r>
      <w:r w:rsidRPr="004609C4">
        <w:t>, the church can prioritize necessary improvements while maintaining financial stability.</w:t>
      </w:r>
    </w:p>
    <w:p w14:paraId="63F6AF00" w14:textId="0C4E4CE5" w:rsidR="00593F80" w:rsidRPr="004609C4" w:rsidRDefault="00593F80" w:rsidP="004609C4">
      <w:pPr>
        <w:spacing w:line="480" w:lineRule="auto"/>
        <w:rPr>
          <w:sz w:val="24"/>
          <w:szCs w:val="24"/>
        </w:rPr>
      </w:pPr>
    </w:p>
    <w:p w14:paraId="09A475D6" w14:textId="77777777" w:rsidR="00593F80" w:rsidRPr="00104E0C" w:rsidRDefault="00593F80" w:rsidP="00104E0C">
      <w:pPr>
        <w:spacing w:line="480" w:lineRule="auto"/>
        <w:rPr>
          <w:sz w:val="24"/>
          <w:szCs w:val="24"/>
        </w:rPr>
      </w:pPr>
    </w:p>
    <w:sectPr w:rsidR="00593F80" w:rsidRPr="00104E0C" w:rsidSect="00D724CC">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26DFF" w14:textId="77777777" w:rsidR="00E408D9" w:rsidRDefault="00E408D9">
      <w:pPr>
        <w:spacing w:line="240" w:lineRule="auto"/>
      </w:pPr>
      <w:r>
        <w:separator/>
      </w:r>
    </w:p>
  </w:endnote>
  <w:endnote w:type="continuationSeparator" w:id="0">
    <w:p w14:paraId="329A893A" w14:textId="77777777" w:rsidR="00E408D9" w:rsidRDefault="00E40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4B52A8AC" w14:textId="77777777">
      <w:tc>
        <w:tcPr>
          <w:tcW w:w="3162" w:type="dxa"/>
          <w:tcBorders>
            <w:top w:val="nil"/>
            <w:left w:val="nil"/>
            <w:bottom w:val="nil"/>
            <w:right w:val="nil"/>
          </w:tcBorders>
        </w:tcPr>
        <w:p w14:paraId="6A551E82" w14:textId="77777777" w:rsidR="00D724CC" w:rsidRDefault="00D43E95">
          <w:pPr>
            <w:ind w:right="360"/>
          </w:pPr>
          <w:r>
            <w:t>Confidential</w:t>
          </w:r>
        </w:p>
      </w:tc>
      <w:tc>
        <w:tcPr>
          <w:tcW w:w="3162" w:type="dxa"/>
          <w:tcBorders>
            <w:top w:val="nil"/>
            <w:left w:val="nil"/>
            <w:bottom w:val="nil"/>
            <w:right w:val="nil"/>
          </w:tcBorders>
        </w:tcPr>
        <w:p w14:paraId="5E805789" w14:textId="09DB0AE6" w:rsidR="00D724CC" w:rsidRDefault="00593F80" w:rsidP="00F105D8">
          <w:pPr>
            <w:jc w:val="center"/>
          </w:pPr>
          <w:fldSimple w:instr=" DOCPROPERTY  Author  \* MERGEFORMAT ">
            <w:r>
              <w:t xml:space="preserve"> </w:t>
            </w:r>
          </w:fldSimple>
          <w:r w:rsidR="00D43E95">
            <w:t xml:space="preserve"> </w:t>
          </w:r>
          <w:r w:rsidR="007D3EF2">
            <w:fldChar w:fldCharType="begin"/>
          </w:r>
          <w:r w:rsidR="00D43E95">
            <w:instrText xml:space="preserve"> DATE \@ "yyyy" </w:instrText>
          </w:r>
          <w:r w:rsidR="007D3EF2">
            <w:fldChar w:fldCharType="separate"/>
          </w:r>
          <w:r w:rsidR="00903187">
            <w:rPr>
              <w:noProof/>
            </w:rPr>
            <w:t>2025</w:t>
          </w:r>
          <w:r w:rsidR="007D3EF2">
            <w:fldChar w:fldCharType="end"/>
          </w:r>
        </w:p>
      </w:tc>
      <w:tc>
        <w:tcPr>
          <w:tcW w:w="3162" w:type="dxa"/>
          <w:tcBorders>
            <w:top w:val="nil"/>
            <w:left w:val="nil"/>
            <w:bottom w:val="nil"/>
            <w:right w:val="nil"/>
          </w:tcBorders>
        </w:tcPr>
        <w:p w14:paraId="7CAB1BB3"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3D1DB80F"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A045D" w14:textId="77777777" w:rsidR="00E408D9" w:rsidRDefault="00E408D9">
      <w:pPr>
        <w:spacing w:line="240" w:lineRule="auto"/>
      </w:pPr>
      <w:r>
        <w:separator/>
      </w:r>
    </w:p>
  </w:footnote>
  <w:footnote w:type="continuationSeparator" w:id="0">
    <w:p w14:paraId="0D0D7323" w14:textId="77777777" w:rsidR="00E408D9" w:rsidRDefault="00E40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22134" w14:textId="77777777" w:rsidR="00D724CC" w:rsidRDefault="00D724CC">
    <w:pPr>
      <w:rPr>
        <w:sz w:val="24"/>
      </w:rPr>
    </w:pPr>
  </w:p>
  <w:p w14:paraId="76F08960" w14:textId="77777777" w:rsidR="00D724CC" w:rsidRDefault="00D724CC">
    <w:pPr>
      <w:pBdr>
        <w:top w:val="single" w:sz="6" w:space="1" w:color="auto"/>
      </w:pBdr>
      <w:rPr>
        <w:sz w:val="24"/>
      </w:rPr>
    </w:pPr>
  </w:p>
  <w:p w14:paraId="04D31EA4" w14:textId="477C454F" w:rsidR="00D724CC" w:rsidRDefault="00593F80">
    <w:pPr>
      <w:pBdr>
        <w:bottom w:val="single" w:sz="6" w:space="1" w:color="auto"/>
      </w:pBdr>
      <w:jc w:val="right"/>
      <w:rPr>
        <w:rFonts w:ascii="Arial" w:hAnsi="Arial"/>
        <w:b/>
        <w:sz w:val="36"/>
      </w:rPr>
    </w:pPr>
    <w:fldSimple w:instr=" DOCPROPERTY &quot;Company&quot;  \* MERGEFORMAT ">
      <w:r w:rsidRPr="00593F80">
        <w:rPr>
          <w:rFonts w:ascii="Arial" w:hAnsi="Arial"/>
          <w:b/>
          <w:sz w:val="36"/>
        </w:rPr>
        <w:t>&lt;</w:t>
      </w:r>
      <w:r w:rsidR="00C77532">
        <w:rPr>
          <w:rFonts w:ascii="Arial" w:hAnsi="Arial"/>
          <w:b/>
          <w:sz w:val="36"/>
        </w:rPr>
        <w:t xml:space="preserve">Fire of God International Church </w:t>
      </w:r>
      <w:r w:rsidRPr="00593F80">
        <w:rPr>
          <w:rFonts w:ascii="Arial" w:hAnsi="Arial"/>
          <w:b/>
          <w:sz w:val="36"/>
        </w:rPr>
        <w:t>&gt;</w:t>
      </w:r>
    </w:fldSimple>
  </w:p>
  <w:p w14:paraId="324B294F" w14:textId="77777777" w:rsidR="00D724CC" w:rsidRDefault="00D724CC">
    <w:pPr>
      <w:pBdr>
        <w:bottom w:val="single" w:sz="6" w:space="1" w:color="auto"/>
      </w:pBdr>
      <w:jc w:val="right"/>
      <w:rPr>
        <w:sz w:val="24"/>
      </w:rPr>
    </w:pPr>
  </w:p>
  <w:p w14:paraId="087C8A3A"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2B95E1A5" w14:textId="77777777">
      <w:tc>
        <w:tcPr>
          <w:tcW w:w="6379" w:type="dxa"/>
        </w:tcPr>
        <w:p w14:paraId="327A62BD" w14:textId="428371E6" w:rsidR="00D724CC" w:rsidRDefault="00B20C82">
          <w:r>
            <w:t>Fire of God International Church</w:t>
          </w:r>
        </w:p>
      </w:tc>
      <w:tc>
        <w:tcPr>
          <w:tcW w:w="3179" w:type="dxa"/>
        </w:tcPr>
        <w:p w14:paraId="1C2AA8AE" w14:textId="4A301B00" w:rsidR="00D724CC" w:rsidRDefault="00D43E95">
          <w:pPr>
            <w:tabs>
              <w:tab w:val="left" w:pos="1135"/>
            </w:tabs>
            <w:spacing w:before="40"/>
            <w:ind w:right="68"/>
          </w:pPr>
          <w:r>
            <w:t xml:space="preserve">  Version: &lt;</w:t>
          </w:r>
          <w:r w:rsidR="00B20C82">
            <w:t>2</w:t>
          </w:r>
          <w:r>
            <w:t>.0&gt;</w:t>
          </w:r>
        </w:p>
      </w:tc>
    </w:tr>
    <w:tr w:rsidR="00D724CC" w14:paraId="170F0857" w14:textId="77777777">
      <w:tc>
        <w:tcPr>
          <w:tcW w:w="6379" w:type="dxa"/>
        </w:tcPr>
        <w:p w14:paraId="2FFE46E4" w14:textId="77777777" w:rsidR="00D724CC" w:rsidRDefault="008948BA">
          <w:r>
            <w:t>IT Strategic Assessment Report</w:t>
          </w:r>
        </w:p>
      </w:tc>
      <w:tc>
        <w:tcPr>
          <w:tcW w:w="3179" w:type="dxa"/>
        </w:tcPr>
        <w:p w14:paraId="48F26B66" w14:textId="5006D7DC" w:rsidR="00D724CC" w:rsidRDefault="00D43E95">
          <w:r>
            <w:t xml:space="preserve">  Date:</w:t>
          </w:r>
          <w:r w:rsidR="00B20C82">
            <w:t xml:space="preserve"> 04/23/2025</w:t>
          </w:r>
        </w:p>
      </w:tc>
    </w:tr>
  </w:tbl>
  <w:p w14:paraId="36BFB4BE"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EF6292"/>
    <w:multiLevelType w:val="multilevel"/>
    <w:tmpl w:val="A9B2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79F"/>
    <w:multiLevelType w:val="multilevel"/>
    <w:tmpl w:val="13F2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6360"/>
    <w:multiLevelType w:val="multilevel"/>
    <w:tmpl w:val="2CAE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02BE7"/>
    <w:multiLevelType w:val="multilevel"/>
    <w:tmpl w:val="083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C3FA3"/>
    <w:multiLevelType w:val="multilevel"/>
    <w:tmpl w:val="01C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2797"/>
    <w:multiLevelType w:val="multilevel"/>
    <w:tmpl w:val="1DD8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E202F"/>
    <w:multiLevelType w:val="multilevel"/>
    <w:tmpl w:val="E826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068D7"/>
    <w:multiLevelType w:val="multilevel"/>
    <w:tmpl w:val="AF8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A0D44"/>
    <w:multiLevelType w:val="multilevel"/>
    <w:tmpl w:val="5C5CB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30083E"/>
    <w:multiLevelType w:val="multilevel"/>
    <w:tmpl w:val="BE96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879CB"/>
    <w:multiLevelType w:val="multilevel"/>
    <w:tmpl w:val="45E6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E6021"/>
    <w:multiLevelType w:val="multilevel"/>
    <w:tmpl w:val="331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92EA4"/>
    <w:multiLevelType w:val="multilevel"/>
    <w:tmpl w:val="E948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3480F"/>
    <w:multiLevelType w:val="multilevel"/>
    <w:tmpl w:val="319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C3C11"/>
    <w:multiLevelType w:val="multilevel"/>
    <w:tmpl w:val="24C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D1420"/>
    <w:multiLevelType w:val="multilevel"/>
    <w:tmpl w:val="861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E0DFC"/>
    <w:multiLevelType w:val="multilevel"/>
    <w:tmpl w:val="667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E63BF"/>
    <w:multiLevelType w:val="multilevel"/>
    <w:tmpl w:val="9F1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7080B"/>
    <w:multiLevelType w:val="multilevel"/>
    <w:tmpl w:val="665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E3983"/>
    <w:multiLevelType w:val="multilevel"/>
    <w:tmpl w:val="44E0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64C7B"/>
    <w:multiLevelType w:val="multilevel"/>
    <w:tmpl w:val="8F78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204F8"/>
    <w:multiLevelType w:val="multilevel"/>
    <w:tmpl w:val="AB1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55E60"/>
    <w:multiLevelType w:val="multilevel"/>
    <w:tmpl w:val="972A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D5364"/>
    <w:multiLevelType w:val="multilevel"/>
    <w:tmpl w:val="F1E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B14BE"/>
    <w:multiLevelType w:val="multilevel"/>
    <w:tmpl w:val="EAB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D6D75"/>
    <w:multiLevelType w:val="multilevel"/>
    <w:tmpl w:val="D44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F47D0"/>
    <w:multiLevelType w:val="multilevel"/>
    <w:tmpl w:val="813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306B0"/>
    <w:multiLevelType w:val="multilevel"/>
    <w:tmpl w:val="67E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973F4"/>
    <w:multiLevelType w:val="multilevel"/>
    <w:tmpl w:val="5DF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87ACD"/>
    <w:multiLevelType w:val="multilevel"/>
    <w:tmpl w:val="CE4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B7B37"/>
    <w:multiLevelType w:val="multilevel"/>
    <w:tmpl w:val="9844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F32B94"/>
    <w:multiLevelType w:val="multilevel"/>
    <w:tmpl w:val="0C5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0242A"/>
    <w:multiLevelType w:val="multilevel"/>
    <w:tmpl w:val="241A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958780">
    <w:abstractNumId w:val="0"/>
  </w:num>
  <w:num w:numId="2" w16cid:durableId="1699812873">
    <w:abstractNumId w:val="23"/>
  </w:num>
  <w:num w:numId="3" w16cid:durableId="1583030145">
    <w:abstractNumId w:val="12"/>
  </w:num>
  <w:num w:numId="4" w16cid:durableId="293490737">
    <w:abstractNumId w:val="26"/>
  </w:num>
  <w:num w:numId="5" w16cid:durableId="1063218671">
    <w:abstractNumId w:val="2"/>
  </w:num>
  <w:num w:numId="6" w16cid:durableId="482626245">
    <w:abstractNumId w:val="20"/>
  </w:num>
  <w:num w:numId="7" w16cid:durableId="1496143074">
    <w:abstractNumId w:val="4"/>
  </w:num>
  <w:num w:numId="8" w16cid:durableId="1621180758">
    <w:abstractNumId w:val="24"/>
  </w:num>
  <w:num w:numId="9" w16cid:durableId="2033416069">
    <w:abstractNumId w:val="1"/>
  </w:num>
  <w:num w:numId="10" w16cid:durableId="731852639">
    <w:abstractNumId w:val="8"/>
  </w:num>
  <w:num w:numId="11" w16cid:durableId="496194756">
    <w:abstractNumId w:val="10"/>
  </w:num>
  <w:num w:numId="12" w16cid:durableId="1080251597">
    <w:abstractNumId w:val="28"/>
  </w:num>
  <w:num w:numId="13" w16cid:durableId="113596079">
    <w:abstractNumId w:val="11"/>
  </w:num>
  <w:num w:numId="14" w16cid:durableId="150757801">
    <w:abstractNumId w:val="19"/>
  </w:num>
  <w:num w:numId="15" w16cid:durableId="1732926571">
    <w:abstractNumId w:val="18"/>
  </w:num>
  <w:num w:numId="16" w16cid:durableId="314455005">
    <w:abstractNumId w:val="21"/>
  </w:num>
  <w:num w:numId="17" w16cid:durableId="1005324663">
    <w:abstractNumId w:val="27"/>
  </w:num>
  <w:num w:numId="18" w16cid:durableId="1616519223">
    <w:abstractNumId w:val="22"/>
  </w:num>
  <w:num w:numId="19" w16cid:durableId="1249190895">
    <w:abstractNumId w:val="3"/>
  </w:num>
  <w:num w:numId="20" w16cid:durableId="983193722">
    <w:abstractNumId w:val="17"/>
  </w:num>
  <w:num w:numId="21" w16cid:durableId="1943684056">
    <w:abstractNumId w:val="30"/>
  </w:num>
  <w:num w:numId="22" w16cid:durableId="1710063346">
    <w:abstractNumId w:val="31"/>
  </w:num>
  <w:num w:numId="23" w16cid:durableId="1211842347">
    <w:abstractNumId w:val="29"/>
  </w:num>
  <w:num w:numId="24" w16cid:durableId="442652655">
    <w:abstractNumId w:val="5"/>
  </w:num>
  <w:num w:numId="25" w16cid:durableId="985353223">
    <w:abstractNumId w:val="16"/>
  </w:num>
  <w:num w:numId="26" w16cid:durableId="679894870">
    <w:abstractNumId w:val="25"/>
  </w:num>
  <w:num w:numId="27" w16cid:durableId="1931085931">
    <w:abstractNumId w:val="13"/>
  </w:num>
  <w:num w:numId="28" w16cid:durableId="2020232964">
    <w:abstractNumId w:val="7"/>
  </w:num>
  <w:num w:numId="29" w16cid:durableId="1853563289">
    <w:abstractNumId w:val="6"/>
  </w:num>
  <w:num w:numId="30" w16cid:durableId="1043748714">
    <w:abstractNumId w:val="32"/>
  </w:num>
  <w:num w:numId="31" w16cid:durableId="1839495415">
    <w:abstractNumId w:val="15"/>
  </w:num>
  <w:num w:numId="32" w16cid:durableId="1870676378">
    <w:abstractNumId w:val="33"/>
  </w:num>
  <w:num w:numId="33" w16cid:durableId="559171352">
    <w:abstractNumId w:val="9"/>
  </w:num>
  <w:num w:numId="34" w16cid:durableId="473302537">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19A"/>
    <w:rsid w:val="00012F79"/>
    <w:rsid w:val="000851DD"/>
    <w:rsid w:val="00087ADC"/>
    <w:rsid w:val="00104E0C"/>
    <w:rsid w:val="00164606"/>
    <w:rsid w:val="001B5F78"/>
    <w:rsid w:val="001C5A72"/>
    <w:rsid w:val="0028619A"/>
    <w:rsid w:val="002E2DCA"/>
    <w:rsid w:val="00307CE4"/>
    <w:rsid w:val="00330C42"/>
    <w:rsid w:val="00426270"/>
    <w:rsid w:val="004609C4"/>
    <w:rsid w:val="004A18BC"/>
    <w:rsid w:val="00567172"/>
    <w:rsid w:val="00593A9F"/>
    <w:rsid w:val="00593F80"/>
    <w:rsid w:val="006F5C85"/>
    <w:rsid w:val="00736DD4"/>
    <w:rsid w:val="007A01E3"/>
    <w:rsid w:val="007D292D"/>
    <w:rsid w:val="007D3EF2"/>
    <w:rsid w:val="008948BA"/>
    <w:rsid w:val="00903187"/>
    <w:rsid w:val="00984D58"/>
    <w:rsid w:val="009E67B4"/>
    <w:rsid w:val="00A56524"/>
    <w:rsid w:val="00B20C82"/>
    <w:rsid w:val="00B7254D"/>
    <w:rsid w:val="00BB4E01"/>
    <w:rsid w:val="00C0721C"/>
    <w:rsid w:val="00C77532"/>
    <w:rsid w:val="00CA3E4D"/>
    <w:rsid w:val="00CC08C2"/>
    <w:rsid w:val="00D43E95"/>
    <w:rsid w:val="00D56663"/>
    <w:rsid w:val="00D724CC"/>
    <w:rsid w:val="00E2058A"/>
    <w:rsid w:val="00E408D9"/>
    <w:rsid w:val="00EA1551"/>
    <w:rsid w:val="00ED662A"/>
    <w:rsid w:val="00F105D8"/>
    <w:rsid w:val="00FB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AA033"/>
  <w15:docId w15:val="{5265EF2F-F89D-4BA1-BC86-C138735D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semiHidden/>
    <w:unhideWhenUsed/>
    <w:rsid w:val="00984D58"/>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4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858">
      <w:bodyDiv w:val="1"/>
      <w:marLeft w:val="0"/>
      <w:marRight w:val="0"/>
      <w:marTop w:val="0"/>
      <w:marBottom w:val="0"/>
      <w:divBdr>
        <w:top w:val="none" w:sz="0" w:space="0" w:color="auto"/>
        <w:left w:val="none" w:sz="0" w:space="0" w:color="auto"/>
        <w:bottom w:val="none" w:sz="0" w:space="0" w:color="auto"/>
        <w:right w:val="none" w:sz="0" w:space="0" w:color="auto"/>
      </w:divBdr>
    </w:div>
    <w:div w:id="53284607">
      <w:bodyDiv w:val="1"/>
      <w:marLeft w:val="0"/>
      <w:marRight w:val="0"/>
      <w:marTop w:val="0"/>
      <w:marBottom w:val="0"/>
      <w:divBdr>
        <w:top w:val="none" w:sz="0" w:space="0" w:color="auto"/>
        <w:left w:val="none" w:sz="0" w:space="0" w:color="auto"/>
        <w:bottom w:val="none" w:sz="0" w:space="0" w:color="auto"/>
        <w:right w:val="none" w:sz="0" w:space="0" w:color="auto"/>
      </w:divBdr>
    </w:div>
    <w:div w:id="64690461">
      <w:bodyDiv w:val="1"/>
      <w:marLeft w:val="0"/>
      <w:marRight w:val="0"/>
      <w:marTop w:val="0"/>
      <w:marBottom w:val="0"/>
      <w:divBdr>
        <w:top w:val="none" w:sz="0" w:space="0" w:color="auto"/>
        <w:left w:val="none" w:sz="0" w:space="0" w:color="auto"/>
        <w:bottom w:val="none" w:sz="0" w:space="0" w:color="auto"/>
        <w:right w:val="none" w:sz="0" w:space="0" w:color="auto"/>
      </w:divBdr>
    </w:div>
    <w:div w:id="87309142">
      <w:bodyDiv w:val="1"/>
      <w:marLeft w:val="0"/>
      <w:marRight w:val="0"/>
      <w:marTop w:val="0"/>
      <w:marBottom w:val="0"/>
      <w:divBdr>
        <w:top w:val="none" w:sz="0" w:space="0" w:color="auto"/>
        <w:left w:val="none" w:sz="0" w:space="0" w:color="auto"/>
        <w:bottom w:val="none" w:sz="0" w:space="0" w:color="auto"/>
        <w:right w:val="none" w:sz="0" w:space="0" w:color="auto"/>
      </w:divBdr>
    </w:div>
    <w:div w:id="284973082">
      <w:bodyDiv w:val="1"/>
      <w:marLeft w:val="0"/>
      <w:marRight w:val="0"/>
      <w:marTop w:val="0"/>
      <w:marBottom w:val="0"/>
      <w:divBdr>
        <w:top w:val="none" w:sz="0" w:space="0" w:color="auto"/>
        <w:left w:val="none" w:sz="0" w:space="0" w:color="auto"/>
        <w:bottom w:val="none" w:sz="0" w:space="0" w:color="auto"/>
        <w:right w:val="none" w:sz="0" w:space="0" w:color="auto"/>
      </w:divBdr>
    </w:div>
    <w:div w:id="338625116">
      <w:bodyDiv w:val="1"/>
      <w:marLeft w:val="0"/>
      <w:marRight w:val="0"/>
      <w:marTop w:val="0"/>
      <w:marBottom w:val="0"/>
      <w:divBdr>
        <w:top w:val="none" w:sz="0" w:space="0" w:color="auto"/>
        <w:left w:val="none" w:sz="0" w:space="0" w:color="auto"/>
        <w:bottom w:val="none" w:sz="0" w:space="0" w:color="auto"/>
        <w:right w:val="none" w:sz="0" w:space="0" w:color="auto"/>
      </w:divBdr>
    </w:div>
    <w:div w:id="376663858">
      <w:bodyDiv w:val="1"/>
      <w:marLeft w:val="0"/>
      <w:marRight w:val="0"/>
      <w:marTop w:val="0"/>
      <w:marBottom w:val="0"/>
      <w:divBdr>
        <w:top w:val="none" w:sz="0" w:space="0" w:color="auto"/>
        <w:left w:val="none" w:sz="0" w:space="0" w:color="auto"/>
        <w:bottom w:val="none" w:sz="0" w:space="0" w:color="auto"/>
        <w:right w:val="none" w:sz="0" w:space="0" w:color="auto"/>
      </w:divBdr>
    </w:div>
    <w:div w:id="387921606">
      <w:bodyDiv w:val="1"/>
      <w:marLeft w:val="0"/>
      <w:marRight w:val="0"/>
      <w:marTop w:val="0"/>
      <w:marBottom w:val="0"/>
      <w:divBdr>
        <w:top w:val="none" w:sz="0" w:space="0" w:color="auto"/>
        <w:left w:val="none" w:sz="0" w:space="0" w:color="auto"/>
        <w:bottom w:val="none" w:sz="0" w:space="0" w:color="auto"/>
        <w:right w:val="none" w:sz="0" w:space="0" w:color="auto"/>
      </w:divBdr>
    </w:div>
    <w:div w:id="394937419">
      <w:bodyDiv w:val="1"/>
      <w:marLeft w:val="0"/>
      <w:marRight w:val="0"/>
      <w:marTop w:val="0"/>
      <w:marBottom w:val="0"/>
      <w:divBdr>
        <w:top w:val="none" w:sz="0" w:space="0" w:color="auto"/>
        <w:left w:val="none" w:sz="0" w:space="0" w:color="auto"/>
        <w:bottom w:val="none" w:sz="0" w:space="0" w:color="auto"/>
        <w:right w:val="none" w:sz="0" w:space="0" w:color="auto"/>
      </w:divBdr>
    </w:div>
    <w:div w:id="417823743">
      <w:bodyDiv w:val="1"/>
      <w:marLeft w:val="0"/>
      <w:marRight w:val="0"/>
      <w:marTop w:val="0"/>
      <w:marBottom w:val="0"/>
      <w:divBdr>
        <w:top w:val="none" w:sz="0" w:space="0" w:color="auto"/>
        <w:left w:val="none" w:sz="0" w:space="0" w:color="auto"/>
        <w:bottom w:val="none" w:sz="0" w:space="0" w:color="auto"/>
        <w:right w:val="none" w:sz="0" w:space="0" w:color="auto"/>
      </w:divBdr>
    </w:div>
    <w:div w:id="429660555">
      <w:bodyDiv w:val="1"/>
      <w:marLeft w:val="0"/>
      <w:marRight w:val="0"/>
      <w:marTop w:val="0"/>
      <w:marBottom w:val="0"/>
      <w:divBdr>
        <w:top w:val="none" w:sz="0" w:space="0" w:color="auto"/>
        <w:left w:val="none" w:sz="0" w:space="0" w:color="auto"/>
        <w:bottom w:val="none" w:sz="0" w:space="0" w:color="auto"/>
        <w:right w:val="none" w:sz="0" w:space="0" w:color="auto"/>
      </w:divBdr>
    </w:div>
    <w:div w:id="467667194">
      <w:bodyDiv w:val="1"/>
      <w:marLeft w:val="0"/>
      <w:marRight w:val="0"/>
      <w:marTop w:val="0"/>
      <w:marBottom w:val="0"/>
      <w:divBdr>
        <w:top w:val="none" w:sz="0" w:space="0" w:color="auto"/>
        <w:left w:val="none" w:sz="0" w:space="0" w:color="auto"/>
        <w:bottom w:val="none" w:sz="0" w:space="0" w:color="auto"/>
        <w:right w:val="none" w:sz="0" w:space="0" w:color="auto"/>
      </w:divBdr>
    </w:div>
    <w:div w:id="470101649">
      <w:bodyDiv w:val="1"/>
      <w:marLeft w:val="0"/>
      <w:marRight w:val="0"/>
      <w:marTop w:val="0"/>
      <w:marBottom w:val="0"/>
      <w:divBdr>
        <w:top w:val="none" w:sz="0" w:space="0" w:color="auto"/>
        <w:left w:val="none" w:sz="0" w:space="0" w:color="auto"/>
        <w:bottom w:val="none" w:sz="0" w:space="0" w:color="auto"/>
        <w:right w:val="none" w:sz="0" w:space="0" w:color="auto"/>
      </w:divBdr>
    </w:div>
    <w:div w:id="481773036">
      <w:bodyDiv w:val="1"/>
      <w:marLeft w:val="0"/>
      <w:marRight w:val="0"/>
      <w:marTop w:val="0"/>
      <w:marBottom w:val="0"/>
      <w:divBdr>
        <w:top w:val="none" w:sz="0" w:space="0" w:color="auto"/>
        <w:left w:val="none" w:sz="0" w:space="0" w:color="auto"/>
        <w:bottom w:val="none" w:sz="0" w:space="0" w:color="auto"/>
        <w:right w:val="none" w:sz="0" w:space="0" w:color="auto"/>
      </w:divBdr>
    </w:div>
    <w:div w:id="654261120">
      <w:bodyDiv w:val="1"/>
      <w:marLeft w:val="0"/>
      <w:marRight w:val="0"/>
      <w:marTop w:val="0"/>
      <w:marBottom w:val="0"/>
      <w:divBdr>
        <w:top w:val="none" w:sz="0" w:space="0" w:color="auto"/>
        <w:left w:val="none" w:sz="0" w:space="0" w:color="auto"/>
        <w:bottom w:val="none" w:sz="0" w:space="0" w:color="auto"/>
        <w:right w:val="none" w:sz="0" w:space="0" w:color="auto"/>
      </w:divBdr>
    </w:div>
    <w:div w:id="657808710">
      <w:bodyDiv w:val="1"/>
      <w:marLeft w:val="0"/>
      <w:marRight w:val="0"/>
      <w:marTop w:val="0"/>
      <w:marBottom w:val="0"/>
      <w:divBdr>
        <w:top w:val="none" w:sz="0" w:space="0" w:color="auto"/>
        <w:left w:val="none" w:sz="0" w:space="0" w:color="auto"/>
        <w:bottom w:val="none" w:sz="0" w:space="0" w:color="auto"/>
        <w:right w:val="none" w:sz="0" w:space="0" w:color="auto"/>
      </w:divBdr>
    </w:div>
    <w:div w:id="665285722">
      <w:bodyDiv w:val="1"/>
      <w:marLeft w:val="0"/>
      <w:marRight w:val="0"/>
      <w:marTop w:val="0"/>
      <w:marBottom w:val="0"/>
      <w:divBdr>
        <w:top w:val="none" w:sz="0" w:space="0" w:color="auto"/>
        <w:left w:val="none" w:sz="0" w:space="0" w:color="auto"/>
        <w:bottom w:val="none" w:sz="0" w:space="0" w:color="auto"/>
        <w:right w:val="none" w:sz="0" w:space="0" w:color="auto"/>
      </w:divBdr>
    </w:div>
    <w:div w:id="681512955">
      <w:bodyDiv w:val="1"/>
      <w:marLeft w:val="0"/>
      <w:marRight w:val="0"/>
      <w:marTop w:val="0"/>
      <w:marBottom w:val="0"/>
      <w:divBdr>
        <w:top w:val="none" w:sz="0" w:space="0" w:color="auto"/>
        <w:left w:val="none" w:sz="0" w:space="0" w:color="auto"/>
        <w:bottom w:val="none" w:sz="0" w:space="0" w:color="auto"/>
        <w:right w:val="none" w:sz="0" w:space="0" w:color="auto"/>
      </w:divBdr>
    </w:div>
    <w:div w:id="684135013">
      <w:bodyDiv w:val="1"/>
      <w:marLeft w:val="0"/>
      <w:marRight w:val="0"/>
      <w:marTop w:val="0"/>
      <w:marBottom w:val="0"/>
      <w:divBdr>
        <w:top w:val="none" w:sz="0" w:space="0" w:color="auto"/>
        <w:left w:val="none" w:sz="0" w:space="0" w:color="auto"/>
        <w:bottom w:val="none" w:sz="0" w:space="0" w:color="auto"/>
        <w:right w:val="none" w:sz="0" w:space="0" w:color="auto"/>
      </w:divBdr>
    </w:div>
    <w:div w:id="699359398">
      <w:bodyDiv w:val="1"/>
      <w:marLeft w:val="0"/>
      <w:marRight w:val="0"/>
      <w:marTop w:val="0"/>
      <w:marBottom w:val="0"/>
      <w:divBdr>
        <w:top w:val="none" w:sz="0" w:space="0" w:color="auto"/>
        <w:left w:val="none" w:sz="0" w:space="0" w:color="auto"/>
        <w:bottom w:val="none" w:sz="0" w:space="0" w:color="auto"/>
        <w:right w:val="none" w:sz="0" w:space="0" w:color="auto"/>
      </w:divBdr>
    </w:div>
    <w:div w:id="717125936">
      <w:bodyDiv w:val="1"/>
      <w:marLeft w:val="0"/>
      <w:marRight w:val="0"/>
      <w:marTop w:val="0"/>
      <w:marBottom w:val="0"/>
      <w:divBdr>
        <w:top w:val="none" w:sz="0" w:space="0" w:color="auto"/>
        <w:left w:val="none" w:sz="0" w:space="0" w:color="auto"/>
        <w:bottom w:val="none" w:sz="0" w:space="0" w:color="auto"/>
        <w:right w:val="none" w:sz="0" w:space="0" w:color="auto"/>
      </w:divBdr>
    </w:div>
    <w:div w:id="719474436">
      <w:bodyDiv w:val="1"/>
      <w:marLeft w:val="0"/>
      <w:marRight w:val="0"/>
      <w:marTop w:val="0"/>
      <w:marBottom w:val="0"/>
      <w:divBdr>
        <w:top w:val="none" w:sz="0" w:space="0" w:color="auto"/>
        <w:left w:val="none" w:sz="0" w:space="0" w:color="auto"/>
        <w:bottom w:val="none" w:sz="0" w:space="0" w:color="auto"/>
        <w:right w:val="none" w:sz="0" w:space="0" w:color="auto"/>
      </w:divBdr>
    </w:div>
    <w:div w:id="740063882">
      <w:bodyDiv w:val="1"/>
      <w:marLeft w:val="0"/>
      <w:marRight w:val="0"/>
      <w:marTop w:val="0"/>
      <w:marBottom w:val="0"/>
      <w:divBdr>
        <w:top w:val="none" w:sz="0" w:space="0" w:color="auto"/>
        <w:left w:val="none" w:sz="0" w:space="0" w:color="auto"/>
        <w:bottom w:val="none" w:sz="0" w:space="0" w:color="auto"/>
        <w:right w:val="none" w:sz="0" w:space="0" w:color="auto"/>
      </w:divBdr>
    </w:div>
    <w:div w:id="775372513">
      <w:bodyDiv w:val="1"/>
      <w:marLeft w:val="0"/>
      <w:marRight w:val="0"/>
      <w:marTop w:val="0"/>
      <w:marBottom w:val="0"/>
      <w:divBdr>
        <w:top w:val="none" w:sz="0" w:space="0" w:color="auto"/>
        <w:left w:val="none" w:sz="0" w:space="0" w:color="auto"/>
        <w:bottom w:val="none" w:sz="0" w:space="0" w:color="auto"/>
        <w:right w:val="none" w:sz="0" w:space="0" w:color="auto"/>
      </w:divBdr>
    </w:div>
    <w:div w:id="803618051">
      <w:bodyDiv w:val="1"/>
      <w:marLeft w:val="0"/>
      <w:marRight w:val="0"/>
      <w:marTop w:val="0"/>
      <w:marBottom w:val="0"/>
      <w:divBdr>
        <w:top w:val="none" w:sz="0" w:space="0" w:color="auto"/>
        <w:left w:val="none" w:sz="0" w:space="0" w:color="auto"/>
        <w:bottom w:val="none" w:sz="0" w:space="0" w:color="auto"/>
        <w:right w:val="none" w:sz="0" w:space="0" w:color="auto"/>
      </w:divBdr>
    </w:div>
    <w:div w:id="807358959">
      <w:bodyDiv w:val="1"/>
      <w:marLeft w:val="0"/>
      <w:marRight w:val="0"/>
      <w:marTop w:val="0"/>
      <w:marBottom w:val="0"/>
      <w:divBdr>
        <w:top w:val="none" w:sz="0" w:space="0" w:color="auto"/>
        <w:left w:val="none" w:sz="0" w:space="0" w:color="auto"/>
        <w:bottom w:val="none" w:sz="0" w:space="0" w:color="auto"/>
        <w:right w:val="none" w:sz="0" w:space="0" w:color="auto"/>
      </w:divBdr>
    </w:div>
    <w:div w:id="825778277">
      <w:bodyDiv w:val="1"/>
      <w:marLeft w:val="0"/>
      <w:marRight w:val="0"/>
      <w:marTop w:val="0"/>
      <w:marBottom w:val="0"/>
      <w:divBdr>
        <w:top w:val="none" w:sz="0" w:space="0" w:color="auto"/>
        <w:left w:val="none" w:sz="0" w:space="0" w:color="auto"/>
        <w:bottom w:val="none" w:sz="0" w:space="0" w:color="auto"/>
        <w:right w:val="none" w:sz="0" w:space="0" w:color="auto"/>
      </w:divBdr>
    </w:div>
    <w:div w:id="905647104">
      <w:bodyDiv w:val="1"/>
      <w:marLeft w:val="0"/>
      <w:marRight w:val="0"/>
      <w:marTop w:val="0"/>
      <w:marBottom w:val="0"/>
      <w:divBdr>
        <w:top w:val="none" w:sz="0" w:space="0" w:color="auto"/>
        <w:left w:val="none" w:sz="0" w:space="0" w:color="auto"/>
        <w:bottom w:val="none" w:sz="0" w:space="0" w:color="auto"/>
        <w:right w:val="none" w:sz="0" w:space="0" w:color="auto"/>
      </w:divBdr>
    </w:div>
    <w:div w:id="913055333">
      <w:bodyDiv w:val="1"/>
      <w:marLeft w:val="0"/>
      <w:marRight w:val="0"/>
      <w:marTop w:val="0"/>
      <w:marBottom w:val="0"/>
      <w:divBdr>
        <w:top w:val="none" w:sz="0" w:space="0" w:color="auto"/>
        <w:left w:val="none" w:sz="0" w:space="0" w:color="auto"/>
        <w:bottom w:val="none" w:sz="0" w:space="0" w:color="auto"/>
        <w:right w:val="none" w:sz="0" w:space="0" w:color="auto"/>
      </w:divBdr>
    </w:div>
    <w:div w:id="941885303">
      <w:bodyDiv w:val="1"/>
      <w:marLeft w:val="0"/>
      <w:marRight w:val="0"/>
      <w:marTop w:val="0"/>
      <w:marBottom w:val="0"/>
      <w:divBdr>
        <w:top w:val="none" w:sz="0" w:space="0" w:color="auto"/>
        <w:left w:val="none" w:sz="0" w:space="0" w:color="auto"/>
        <w:bottom w:val="none" w:sz="0" w:space="0" w:color="auto"/>
        <w:right w:val="none" w:sz="0" w:space="0" w:color="auto"/>
      </w:divBdr>
    </w:div>
    <w:div w:id="961615376">
      <w:bodyDiv w:val="1"/>
      <w:marLeft w:val="0"/>
      <w:marRight w:val="0"/>
      <w:marTop w:val="0"/>
      <w:marBottom w:val="0"/>
      <w:divBdr>
        <w:top w:val="none" w:sz="0" w:space="0" w:color="auto"/>
        <w:left w:val="none" w:sz="0" w:space="0" w:color="auto"/>
        <w:bottom w:val="none" w:sz="0" w:space="0" w:color="auto"/>
        <w:right w:val="none" w:sz="0" w:space="0" w:color="auto"/>
      </w:divBdr>
    </w:div>
    <w:div w:id="967322811">
      <w:bodyDiv w:val="1"/>
      <w:marLeft w:val="0"/>
      <w:marRight w:val="0"/>
      <w:marTop w:val="0"/>
      <w:marBottom w:val="0"/>
      <w:divBdr>
        <w:top w:val="none" w:sz="0" w:space="0" w:color="auto"/>
        <w:left w:val="none" w:sz="0" w:space="0" w:color="auto"/>
        <w:bottom w:val="none" w:sz="0" w:space="0" w:color="auto"/>
        <w:right w:val="none" w:sz="0" w:space="0" w:color="auto"/>
      </w:divBdr>
    </w:div>
    <w:div w:id="970598877">
      <w:bodyDiv w:val="1"/>
      <w:marLeft w:val="0"/>
      <w:marRight w:val="0"/>
      <w:marTop w:val="0"/>
      <w:marBottom w:val="0"/>
      <w:divBdr>
        <w:top w:val="none" w:sz="0" w:space="0" w:color="auto"/>
        <w:left w:val="none" w:sz="0" w:space="0" w:color="auto"/>
        <w:bottom w:val="none" w:sz="0" w:space="0" w:color="auto"/>
        <w:right w:val="none" w:sz="0" w:space="0" w:color="auto"/>
      </w:divBdr>
    </w:div>
    <w:div w:id="1047224487">
      <w:bodyDiv w:val="1"/>
      <w:marLeft w:val="0"/>
      <w:marRight w:val="0"/>
      <w:marTop w:val="0"/>
      <w:marBottom w:val="0"/>
      <w:divBdr>
        <w:top w:val="none" w:sz="0" w:space="0" w:color="auto"/>
        <w:left w:val="none" w:sz="0" w:space="0" w:color="auto"/>
        <w:bottom w:val="none" w:sz="0" w:space="0" w:color="auto"/>
        <w:right w:val="none" w:sz="0" w:space="0" w:color="auto"/>
      </w:divBdr>
    </w:div>
    <w:div w:id="1064256182">
      <w:bodyDiv w:val="1"/>
      <w:marLeft w:val="0"/>
      <w:marRight w:val="0"/>
      <w:marTop w:val="0"/>
      <w:marBottom w:val="0"/>
      <w:divBdr>
        <w:top w:val="none" w:sz="0" w:space="0" w:color="auto"/>
        <w:left w:val="none" w:sz="0" w:space="0" w:color="auto"/>
        <w:bottom w:val="none" w:sz="0" w:space="0" w:color="auto"/>
        <w:right w:val="none" w:sz="0" w:space="0" w:color="auto"/>
      </w:divBdr>
    </w:div>
    <w:div w:id="1095587302">
      <w:bodyDiv w:val="1"/>
      <w:marLeft w:val="0"/>
      <w:marRight w:val="0"/>
      <w:marTop w:val="0"/>
      <w:marBottom w:val="0"/>
      <w:divBdr>
        <w:top w:val="none" w:sz="0" w:space="0" w:color="auto"/>
        <w:left w:val="none" w:sz="0" w:space="0" w:color="auto"/>
        <w:bottom w:val="none" w:sz="0" w:space="0" w:color="auto"/>
        <w:right w:val="none" w:sz="0" w:space="0" w:color="auto"/>
      </w:divBdr>
    </w:div>
    <w:div w:id="1137337507">
      <w:bodyDiv w:val="1"/>
      <w:marLeft w:val="0"/>
      <w:marRight w:val="0"/>
      <w:marTop w:val="0"/>
      <w:marBottom w:val="0"/>
      <w:divBdr>
        <w:top w:val="none" w:sz="0" w:space="0" w:color="auto"/>
        <w:left w:val="none" w:sz="0" w:space="0" w:color="auto"/>
        <w:bottom w:val="none" w:sz="0" w:space="0" w:color="auto"/>
        <w:right w:val="none" w:sz="0" w:space="0" w:color="auto"/>
      </w:divBdr>
    </w:div>
    <w:div w:id="1168785709">
      <w:bodyDiv w:val="1"/>
      <w:marLeft w:val="0"/>
      <w:marRight w:val="0"/>
      <w:marTop w:val="0"/>
      <w:marBottom w:val="0"/>
      <w:divBdr>
        <w:top w:val="none" w:sz="0" w:space="0" w:color="auto"/>
        <w:left w:val="none" w:sz="0" w:space="0" w:color="auto"/>
        <w:bottom w:val="none" w:sz="0" w:space="0" w:color="auto"/>
        <w:right w:val="none" w:sz="0" w:space="0" w:color="auto"/>
      </w:divBdr>
    </w:div>
    <w:div w:id="1176657020">
      <w:bodyDiv w:val="1"/>
      <w:marLeft w:val="0"/>
      <w:marRight w:val="0"/>
      <w:marTop w:val="0"/>
      <w:marBottom w:val="0"/>
      <w:divBdr>
        <w:top w:val="none" w:sz="0" w:space="0" w:color="auto"/>
        <w:left w:val="none" w:sz="0" w:space="0" w:color="auto"/>
        <w:bottom w:val="none" w:sz="0" w:space="0" w:color="auto"/>
        <w:right w:val="none" w:sz="0" w:space="0" w:color="auto"/>
      </w:divBdr>
    </w:div>
    <w:div w:id="1214540485">
      <w:bodyDiv w:val="1"/>
      <w:marLeft w:val="0"/>
      <w:marRight w:val="0"/>
      <w:marTop w:val="0"/>
      <w:marBottom w:val="0"/>
      <w:divBdr>
        <w:top w:val="none" w:sz="0" w:space="0" w:color="auto"/>
        <w:left w:val="none" w:sz="0" w:space="0" w:color="auto"/>
        <w:bottom w:val="none" w:sz="0" w:space="0" w:color="auto"/>
        <w:right w:val="none" w:sz="0" w:space="0" w:color="auto"/>
      </w:divBdr>
    </w:div>
    <w:div w:id="1221016964">
      <w:bodyDiv w:val="1"/>
      <w:marLeft w:val="0"/>
      <w:marRight w:val="0"/>
      <w:marTop w:val="0"/>
      <w:marBottom w:val="0"/>
      <w:divBdr>
        <w:top w:val="none" w:sz="0" w:space="0" w:color="auto"/>
        <w:left w:val="none" w:sz="0" w:space="0" w:color="auto"/>
        <w:bottom w:val="none" w:sz="0" w:space="0" w:color="auto"/>
        <w:right w:val="none" w:sz="0" w:space="0" w:color="auto"/>
      </w:divBdr>
    </w:div>
    <w:div w:id="1247416574">
      <w:bodyDiv w:val="1"/>
      <w:marLeft w:val="0"/>
      <w:marRight w:val="0"/>
      <w:marTop w:val="0"/>
      <w:marBottom w:val="0"/>
      <w:divBdr>
        <w:top w:val="none" w:sz="0" w:space="0" w:color="auto"/>
        <w:left w:val="none" w:sz="0" w:space="0" w:color="auto"/>
        <w:bottom w:val="none" w:sz="0" w:space="0" w:color="auto"/>
        <w:right w:val="none" w:sz="0" w:space="0" w:color="auto"/>
      </w:divBdr>
    </w:div>
    <w:div w:id="1282954472">
      <w:bodyDiv w:val="1"/>
      <w:marLeft w:val="0"/>
      <w:marRight w:val="0"/>
      <w:marTop w:val="0"/>
      <w:marBottom w:val="0"/>
      <w:divBdr>
        <w:top w:val="none" w:sz="0" w:space="0" w:color="auto"/>
        <w:left w:val="none" w:sz="0" w:space="0" w:color="auto"/>
        <w:bottom w:val="none" w:sz="0" w:space="0" w:color="auto"/>
        <w:right w:val="none" w:sz="0" w:space="0" w:color="auto"/>
      </w:divBdr>
    </w:div>
    <w:div w:id="1305425098">
      <w:bodyDiv w:val="1"/>
      <w:marLeft w:val="0"/>
      <w:marRight w:val="0"/>
      <w:marTop w:val="0"/>
      <w:marBottom w:val="0"/>
      <w:divBdr>
        <w:top w:val="none" w:sz="0" w:space="0" w:color="auto"/>
        <w:left w:val="none" w:sz="0" w:space="0" w:color="auto"/>
        <w:bottom w:val="none" w:sz="0" w:space="0" w:color="auto"/>
        <w:right w:val="none" w:sz="0" w:space="0" w:color="auto"/>
      </w:divBdr>
    </w:div>
    <w:div w:id="1316953302">
      <w:bodyDiv w:val="1"/>
      <w:marLeft w:val="0"/>
      <w:marRight w:val="0"/>
      <w:marTop w:val="0"/>
      <w:marBottom w:val="0"/>
      <w:divBdr>
        <w:top w:val="none" w:sz="0" w:space="0" w:color="auto"/>
        <w:left w:val="none" w:sz="0" w:space="0" w:color="auto"/>
        <w:bottom w:val="none" w:sz="0" w:space="0" w:color="auto"/>
        <w:right w:val="none" w:sz="0" w:space="0" w:color="auto"/>
      </w:divBdr>
    </w:div>
    <w:div w:id="1342009175">
      <w:bodyDiv w:val="1"/>
      <w:marLeft w:val="0"/>
      <w:marRight w:val="0"/>
      <w:marTop w:val="0"/>
      <w:marBottom w:val="0"/>
      <w:divBdr>
        <w:top w:val="none" w:sz="0" w:space="0" w:color="auto"/>
        <w:left w:val="none" w:sz="0" w:space="0" w:color="auto"/>
        <w:bottom w:val="none" w:sz="0" w:space="0" w:color="auto"/>
        <w:right w:val="none" w:sz="0" w:space="0" w:color="auto"/>
      </w:divBdr>
    </w:div>
    <w:div w:id="1439443951">
      <w:bodyDiv w:val="1"/>
      <w:marLeft w:val="0"/>
      <w:marRight w:val="0"/>
      <w:marTop w:val="0"/>
      <w:marBottom w:val="0"/>
      <w:divBdr>
        <w:top w:val="none" w:sz="0" w:space="0" w:color="auto"/>
        <w:left w:val="none" w:sz="0" w:space="0" w:color="auto"/>
        <w:bottom w:val="none" w:sz="0" w:space="0" w:color="auto"/>
        <w:right w:val="none" w:sz="0" w:space="0" w:color="auto"/>
      </w:divBdr>
    </w:div>
    <w:div w:id="1670059839">
      <w:bodyDiv w:val="1"/>
      <w:marLeft w:val="0"/>
      <w:marRight w:val="0"/>
      <w:marTop w:val="0"/>
      <w:marBottom w:val="0"/>
      <w:divBdr>
        <w:top w:val="none" w:sz="0" w:space="0" w:color="auto"/>
        <w:left w:val="none" w:sz="0" w:space="0" w:color="auto"/>
        <w:bottom w:val="none" w:sz="0" w:space="0" w:color="auto"/>
        <w:right w:val="none" w:sz="0" w:space="0" w:color="auto"/>
      </w:divBdr>
    </w:div>
    <w:div w:id="1751928015">
      <w:bodyDiv w:val="1"/>
      <w:marLeft w:val="0"/>
      <w:marRight w:val="0"/>
      <w:marTop w:val="0"/>
      <w:marBottom w:val="0"/>
      <w:divBdr>
        <w:top w:val="none" w:sz="0" w:space="0" w:color="auto"/>
        <w:left w:val="none" w:sz="0" w:space="0" w:color="auto"/>
        <w:bottom w:val="none" w:sz="0" w:space="0" w:color="auto"/>
        <w:right w:val="none" w:sz="0" w:space="0" w:color="auto"/>
      </w:divBdr>
    </w:div>
    <w:div w:id="1778019022">
      <w:bodyDiv w:val="1"/>
      <w:marLeft w:val="0"/>
      <w:marRight w:val="0"/>
      <w:marTop w:val="0"/>
      <w:marBottom w:val="0"/>
      <w:divBdr>
        <w:top w:val="none" w:sz="0" w:space="0" w:color="auto"/>
        <w:left w:val="none" w:sz="0" w:space="0" w:color="auto"/>
        <w:bottom w:val="none" w:sz="0" w:space="0" w:color="auto"/>
        <w:right w:val="none" w:sz="0" w:space="0" w:color="auto"/>
      </w:divBdr>
    </w:div>
    <w:div w:id="1865704507">
      <w:bodyDiv w:val="1"/>
      <w:marLeft w:val="0"/>
      <w:marRight w:val="0"/>
      <w:marTop w:val="0"/>
      <w:marBottom w:val="0"/>
      <w:divBdr>
        <w:top w:val="none" w:sz="0" w:space="0" w:color="auto"/>
        <w:left w:val="none" w:sz="0" w:space="0" w:color="auto"/>
        <w:bottom w:val="none" w:sz="0" w:space="0" w:color="auto"/>
        <w:right w:val="none" w:sz="0" w:space="0" w:color="auto"/>
      </w:divBdr>
    </w:div>
    <w:div w:id="1875733505">
      <w:bodyDiv w:val="1"/>
      <w:marLeft w:val="0"/>
      <w:marRight w:val="0"/>
      <w:marTop w:val="0"/>
      <w:marBottom w:val="0"/>
      <w:divBdr>
        <w:top w:val="none" w:sz="0" w:space="0" w:color="auto"/>
        <w:left w:val="none" w:sz="0" w:space="0" w:color="auto"/>
        <w:bottom w:val="none" w:sz="0" w:space="0" w:color="auto"/>
        <w:right w:val="none" w:sz="0" w:space="0" w:color="auto"/>
      </w:divBdr>
    </w:div>
    <w:div w:id="1877623954">
      <w:bodyDiv w:val="1"/>
      <w:marLeft w:val="0"/>
      <w:marRight w:val="0"/>
      <w:marTop w:val="0"/>
      <w:marBottom w:val="0"/>
      <w:divBdr>
        <w:top w:val="none" w:sz="0" w:space="0" w:color="auto"/>
        <w:left w:val="none" w:sz="0" w:space="0" w:color="auto"/>
        <w:bottom w:val="none" w:sz="0" w:space="0" w:color="auto"/>
        <w:right w:val="none" w:sz="0" w:space="0" w:color="auto"/>
      </w:divBdr>
    </w:div>
    <w:div w:id="1951859876">
      <w:bodyDiv w:val="1"/>
      <w:marLeft w:val="0"/>
      <w:marRight w:val="0"/>
      <w:marTop w:val="0"/>
      <w:marBottom w:val="0"/>
      <w:divBdr>
        <w:top w:val="none" w:sz="0" w:space="0" w:color="auto"/>
        <w:left w:val="none" w:sz="0" w:space="0" w:color="auto"/>
        <w:bottom w:val="none" w:sz="0" w:space="0" w:color="auto"/>
        <w:right w:val="none" w:sz="0" w:space="0" w:color="auto"/>
      </w:divBdr>
    </w:div>
    <w:div w:id="2009213669">
      <w:bodyDiv w:val="1"/>
      <w:marLeft w:val="0"/>
      <w:marRight w:val="0"/>
      <w:marTop w:val="0"/>
      <w:marBottom w:val="0"/>
      <w:divBdr>
        <w:top w:val="none" w:sz="0" w:space="0" w:color="auto"/>
        <w:left w:val="none" w:sz="0" w:space="0" w:color="auto"/>
        <w:bottom w:val="none" w:sz="0" w:space="0" w:color="auto"/>
        <w:right w:val="none" w:sz="0" w:space="0" w:color="auto"/>
      </w:divBdr>
    </w:div>
    <w:div w:id="2011254866">
      <w:bodyDiv w:val="1"/>
      <w:marLeft w:val="0"/>
      <w:marRight w:val="0"/>
      <w:marTop w:val="0"/>
      <w:marBottom w:val="0"/>
      <w:divBdr>
        <w:top w:val="none" w:sz="0" w:space="0" w:color="auto"/>
        <w:left w:val="none" w:sz="0" w:space="0" w:color="auto"/>
        <w:bottom w:val="none" w:sz="0" w:space="0" w:color="auto"/>
        <w:right w:val="none" w:sz="0" w:space="0" w:color="auto"/>
      </w:divBdr>
    </w:div>
    <w:div w:id="20537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B12C00F97B749BB29F95CE3195593" ma:contentTypeVersion="14" ma:contentTypeDescription="Create a new document." ma:contentTypeScope="" ma:versionID="3a3d08a30afeeeeac030ba28e0f540e6">
  <xsd:schema xmlns:xsd="http://www.w3.org/2001/XMLSchema" xmlns:xs="http://www.w3.org/2001/XMLSchema" xmlns:p="http://schemas.microsoft.com/office/2006/metadata/properties" xmlns:ns3="783da149-306e-48fb-ad53-49dbf0687e67" xmlns:ns4="7b44790d-4cd2-46be-a6ea-c5ae0058331a" targetNamespace="http://schemas.microsoft.com/office/2006/metadata/properties" ma:root="true" ma:fieldsID="18af0b7195427d7cfa8bd9e8f5a367ff" ns3:_="" ns4:_="">
    <xsd:import namespace="783da149-306e-48fb-ad53-49dbf0687e67"/>
    <xsd:import namespace="7b44790d-4cd2-46be-a6ea-c5ae0058331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da149-306e-48fb-ad53-49dbf0687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44790d-4cd2-46be-a6ea-c5ae005833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3da149-306e-48fb-ad53-49dbf0687e67" xsi:nil="true"/>
  </documentManagement>
</p:properties>
</file>

<file path=customXml/itemProps1.xml><?xml version="1.0" encoding="utf-8"?>
<ds:datastoreItem xmlns:ds="http://schemas.openxmlformats.org/officeDocument/2006/customXml" ds:itemID="{0BA7F8E2-E945-4CD3-80C0-EE92DF274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da149-306e-48fb-ad53-49dbf0687e67"/>
    <ds:schemaRef ds:uri="7b44790d-4cd2-46be-a6ea-c5ae00583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3D14D-51EE-42EB-B70E-749F3495667A}">
  <ds:schemaRefs>
    <ds:schemaRef ds:uri="http://schemas.microsoft.com/sharepoint/v3/contenttype/forms"/>
  </ds:schemaRefs>
</ds:datastoreItem>
</file>

<file path=customXml/itemProps3.xml><?xml version="1.0" encoding="utf-8"?>
<ds:datastoreItem xmlns:ds="http://schemas.openxmlformats.org/officeDocument/2006/customXml" ds:itemID="{7BC9EC81-A4CC-4EDD-9ABF-A7397744DF3E}">
  <ds:schemaRef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783da149-306e-48fb-ad53-49dbf0687e67"/>
    <ds:schemaRef ds:uri="http://purl.org/dc/terms/"/>
    <ds:schemaRef ds:uri="7b44790d-4cd2-46be-a6ea-c5ae0058331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2</TotalTime>
  <Pages>24</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Degboe, Charles</cp:lastModifiedBy>
  <cp:revision>2</cp:revision>
  <cp:lastPrinted>2001-03-15T18:26:00Z</cp:lastPrinted>
  <dcterms:created xsi:type="dcterms:W3CDTF">2025-04-03T21:20:00Z</dcterms:created>
  <dcterms:modified xsi:type="dcterms:W3CDTF">2025-04-03T21:20:00Z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0x010100B80B12C00F97B749BB29F95CE3195593</vt:lpwstr>
  </property>
</Properties>
</file>